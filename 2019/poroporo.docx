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AE" w:rsidRPr="00D52479" w:rsidRDefault="000826AE" w:rsidP="000826AE">
      <w:pPr>
        <w:pStyle w:val="a0"/>
        <w:rPr>
          <w:lang w:val="en-US" w:eastAsia="ja-JP"/>
        </w:rPr>
      </w:pPr>
      <w:bookmarkStart w:id="0" w:name="はじめに"/>
      <w:r>
        <w:rPr>
          <w:rFonts w:hint="eastAsia"/>
          <w:lang w:eastAsia="ja-JP"/>
        </w:rPr>
        <w:t>黙説法とホラー</w:t>
      </w:r>
    </w:p>
    <w:p w:rsidR="000826AE" w:rsidRPr="008217DC" w:rsidRDefault="000826AE" w:rsidP="000826AE">
      <w:pPr>
        <w:pStyle w:val="a5"/>
      </w:pPr>
      <w:r w:rsidRPr="008217DC">
        <w:rPr>
          <w:rFonts w:hint="eastAsia"/>
        </w:rPr>
        <w:t>―</w:t>
      </w:r>
      <w:r w:rsidRPr="000826AE">
        <w:rPr>
          <w:rFonts w:hint="eastAsia"/>
        </w:rPr>
        <w:t>田中小実昌</w:t>
      </w:r>
      <w:r>
        <w:rPr>
          <w:rFonts w:hint="eastAsia"/>
          <w:lang w:eastAsia="ja-JP"/>
        </w:rPr>
        <w:t>「ポロポロ」論</w:t>
      </w:r>
      <w:r w:rsidRPr="008217DC">
        <w:rPr>
          <w:rFonts w:hint="eastAsia"/>
          <w:lang w:eastAsia="ja-JP"/>
        </w:rPr>
        <w:t>―</w:t>
      </w:r>
    </w:p>
    <w:p w:rsidR="000826AE" w:rsidRPr="00D5444D" w:rsidRDefault="000826AE" w:rsidP="000826AE">
      <w:pPr>
        <w:pStyle w:val="a7"/>
        <w:topLinePunct/>
      </w:pPr>
      <w:r>
        <w:rPr>
          <w:rFonts w:hint="eastAsia"/>
        </w:rPr>
        <w:t>氏名</w:t>
      </w:r>
      <w:r w:rsidRPr="002E36E6">
        <w:rPr>
          <w:rFonts w:hint="eastAsia"/>
        </w:rPr>
        <w:t>（投稿段階では記入しない）</w:t>
      </w:r>
    </w:p>
    <w:p w:rsidR="000826AE" w:rsidRDefault="000826AE" w:rsidP="000826AE">
      <w:pPr>
        <w:pStyle w:val="ae"/>
      </w:pPr>
      <w:r>
        <w:rPr>
          <w:rFonts w:hint="eastAsia"/>
        </w:rPr>
        <w:t>要旨</w:t>
      </w:r>
    </w:p>
    <w:p w:rsidR="000826AE" w:rsidRDefault="000826AE" w:rsidP="00D7659D">
      <w:pPr>
        <w:ind w:firstLineChars="100" w:firstLine="192"/>
      </w:pPr>
      <w:r>
        <w:t>田中小実昌</w:t>
      </w:r>
      <w:r>
        <w:rPr>
          <w:rFonts w:hint="eastAsia"/>
        </w:rPr>
        <w:t>の戦争体験に基づいた私小説集『ポロポロ』</w:t>
      </w:r>
      <w:r w:rsidR="009E7B49">
        <w:rPr>
          <w:rFonts w:hint="eastAsia"/>
        </w:rPr>
        <w:t>（</w:t>
      </w:r>
      <w:r w:rsidR="009E7B49" w:rsidRPr="009E7B49">
        <w:rPr>
          <w:rFonts w:hint="eastAsia"/>
        </w:rPr>
        <w:t>1979</w:t>
      </w:r>
      <w:r w:rsidR="009E7B49" w:rsidRPr="009E7B49">
        <w:rPr>
          <w:rFonts w:hint="eastAsia"/>
        </w:rPr>
        <w:t>年</w:t>
      </w:r>
      <w:r w:rsidR="009E7B49">
        <w:rPr>
          <w:rFonts w:hint="eastAsia"/>
        </w:rPr>
        <w:t>）</w:t>
      </w:r>
      <w:r>
        <w:rPr>
          <w:rFonts w:hint="eastAsia"/>
        </w:rPr>
        <w:t>の表題作「ポロポロ」は、これまで田中による物語という言説の形式への批判や宗教的体験による物語形式の克服といった観点で</w:t>
      </w:r>
      <w:r w:rsidR="009E7B49">
        <w:rPr>
          <w:rFonts w:hint="eastAsia"/>
        </w:rPr>
        <w:t>理解されてきた。しかし、田中の伝記的事実や対談での発言は、そうした解釈</w:t>
      </w:r>
      <w:r w:rsidR="00D7659D">
        <w:rPr>
          <w:rFonts w:hint="eastAsia"/>
        </w:rPr>
        <w:t>が一面的に過ぎないことを示している</w:t>
      </w:r>
      <w:r w:rsidR="009E7B49">
        <w:rPr>
          <w:rFonts w:hint="eastAsia"/>
        </w:rPr>
        <w:t>。そこで、ジェラール・ジュネットの物語論に基づき、</w:t>
      </w:r>
      <w:r w:rsidR="00D7659D">
        <w:rPr>
          <w:rFonts w:hint="eastAsia"/>
        </w:rPr>
        <w:t>作中の</w:t>
      </w:r>
      <w:r w:rsidR="009E7B49">
        <w:rPr>
          <w:rFonts w:hint="eastAsia"/>
        </w:rPr>
        <w:t>語りで用いられている黙説法によって、「ポロポロ」の中に共同体からの排除という</w:t>
      </w:r>
      <w:r w:rsidR="00D7659D">
        <w:rPr>
          <w:rFonts w:hint="eastAsia"/>
        </w:rPr>
        <w:t>これまで言及されたことのない</w:t>
      </w:r>
      <w:r w:rsidR="00CA7B84">
        <w:rPr>
          <w:rFonts w:hint="eastAsia"/>
        </w:rPr>
        <w:t>主題があることを</w:t>
      </w:r>
      <w:r w:rsidR="009E7B49">
        <w:rPr>
          <w:rFonts w:hint="eastAsia"/>
        </w:rPr>
        <w:t>示した。また、作品末尾で</w:t>
      </w:r>
      <w:r w:rsidR="00D7659D">
        <w:rPr>
          <w:rFonts w:hint="eastAsia"/>
        </w:rPr>
        <w:t>語り手が示す</w:t>
      </w:r>
      <w:r w:rsidR="009E7B49">
        <w:rPr>
          <w:rFonts w:hint="eastAsia"/>
        </w:rPr>
        <w:t>恐怖の</w:t>
      </w:r>
      <w:r w:rsidR="00D7659D">
        <w:rPr>
          <w:rFonts w:hint="eastAsia"/>
        </w:rPr>
        <w:t>情動の意味を、</w:t>
      </w:r>
      <w:r w:rsidR="009E7B49">
        <w:rPr>
          <w:rFonts w:hint="eastAsia"/>
        </w:rPr>
        <w:t>田中</w:t>
      </w:r>
      <w:r w:rsidR="00D7659D">
        <w:rPr>
          <w:rFonts w:hint="eastAsia"/>
        </w:rPr>
        <w:t>の</w:t>
      </w:r>
      <w:r w:rsidR="009E7B49">
        <w:rPr>
          <w:rFonts w:hint="eastAsia"/>
        </w:rPr>
        <w:t>ウィリアム・ジェイムズ</w:t>
      </w:r>
      <w:r w:rsidR="00D7659D">
        <w:rPr>
          <w:rFonts w:hint="eastAsia"/>
        </w:rPr>
        <w:t>への</w:t>
      </w:r>
      <w:r w:rsidR="009E7B49">
        <w:rPr>
          <w:rFonts w:hint="eastAsia"/>
        </w:rPr>
        <w:t>関心</w:t>
      </w:r>
      <w:r w:rsidR="00D7659D">
        <w:rPr>
          <w:rFonts w:hint="eastAsia"/>
        </w:rPr>
        <w:t>や</w:t>
      </w:r>
      <w:r w:rsidR="009E7B49">
        <w:rPr>
          <w:rFonts w:hint="eastAsia"/>
        </w:rPr>
        <w:t>、ゴシック小説から探偵小説までの文学ジャンルに田中が翻訳を通じて影響を受けていた事実から</w:t>
      </w:r>
      <w:r w:rsidR="00CA7B84">
        <w:rPr>
          <w:rFonts w:hint="eastAsia"/>
        </w:rPr>
        <w:t>、ホラーの表象として</w:t>
      </w:r>
      <w:r w:rsidR="009E7B49">
        <w:rPr>
          <w:rFonts w:hint="eastAsia"/>
        </w:rPr>
        <w:t>説明した。</w:t>
      </w:r>
    </w:p>
    <w:p w:rsidR="000826AE" w:rsidRPr="00D7659D" w:rsidRDefault="000826AE" w:rsidP="000826AE">
      <w:pPr>
        <w:pStyle w:val="ac"/>
        <w:rPr>
          <w:rFonts w:ascii="ＭＳ ゴシック" w:eastAsia="ＭＳ ゴシック" w:hAnsi="ＭＳ ゴシック"/>
          <w:b/>
          <w:bCs/>
        </w:rPr>
      </w:pPr>
      <w:r w:rsidRPr="00832407">
        <w:rPr>
          <w:rStyle w:val="ab"/>
          <w:rFonts w:hint="eastAsia"/>
        </w:rPr>
        <w:t>キーワード：</w:t>
      </w:r>
      <w:r w:rsidR="00D7659D">
        <w:t>田中小実昌</w:t>
      </w:r>
      <w:r w:rsidRPr="00266551">
        <w:rPr>
          <w:rFonts w:hint="eastAsia"/>
          <w:lang w:eastAsia="ja-JP"/>
        </w:rPr>
        <w:t>，</w:t>
      </w:r>
      <w:r w:rsidR="00D7659D">
        <w:rPr>
          <w:rFonts w:hint="eastAsia"/>
          <w:lang w:eastAsia="ja-JP"/>
        </w:rPr>
        <w:t>語り</w:t>
      </w:r>
      <w:r w:rsidRPr="00266551">
        <w:rPr>
          <w:rFonts w:hint="eastAsia"/>
        </w:rPr>
        <w:t>，</w:t>
      </w:r>
      <w:r w:rsidR="00D7659D">
        <w:rPr>
          <w:rFonts w:hint="eastAsia"/>
          <w:lang w:val="en-US" w:eastAsia="ja-JP"/>
        </w:rPr>
        <w:t>黙説法</w:t>
      </w:r>
      <w:r>
        <w:rPr>
          <w:rFonts w:hint="eastAsia"/>
        </w:rPr>
        <w:t>，</w:t>
      </w:r>
      <w:r w:rsidR="00D7659D">
        <w:rPr>
          <w:lang w:eastAsia="ja-JP"/>
        </w:rPr>
        <w:t>William James</w:t>
      </w:r>
      <w:r w:rsidR="00D7659D">
        <w:rPr>
          <w:rFonts w:hint="eastAsia"/>
          <w:lang w:eastAsia="ja-JP"/>
        </w:rPr>
        <w:t>，ゴシック小説，ホラー</w:t>
      </w:r>
      <w:r w:rsidR="009C7A58">
        <w:rPr>
          <w:rFonts w:hint="eastAsia"/>
          <w:lang w:eastAsia="ja-JP"/>
        </w:rPr>
        <w:t>，田中遵聖，アサ会，キリスト教</w:t>
      </w:r>
    </w:p>
    <w:p w:rsidR="00BD205A" w:rsidRDefault="00BF03B5" w:rsidP="00BF03B5">
      <w:pPr>
        <w:pStyle w:val="ae"/>
      </w:pPr>
      <w:r w:rsidRPr="00BF03B5">
        <w:rPr>
          <w:rFonts w:hint="eastAsia"/>
        </w:rPr>
        <w:t>1.</w:t>
      </w:r>
      <w:r>
        <w:t xml:space="preserve"> </w:t>
      </w:r>
      <w:r w:rsidR="005D5A32">
        <w:t>はじめに</w:t>
      </w:r>
      <w:bookmarkEnd w:id="0"/>
    </w:p>
    <w:p w:rsidR="002A3D2E" w:rsidRDefault="005D5A32" w:rsidP="000826AE">
      <w:pPr>
        <w:ind w:firstLineChars="100" w:firstLine="192"/>
      </w:pPr>
      <w:r>
        <w:t>1979</w:t>
      </w:r>
      <w:r w:rsidR="00D7659D">
        <w:t>年に刊行</w:t>
      </w:r>
      <w:r w:rsidR="00D7659D">
        <w:rPr>
          <w:rFonts w:hint="eastAsia"/>
        </w:rPr>
        <w:t>された</w:t>
      </w:r>
      <w:r w:rsidR="00D7659D">
        <w:t>田中小実昌</w:t>
      </w:r>
      <w:r w:rsidR="00D7659D">
        <w:rPr>
          <w:rFonts w:hint="eastAsia"/>
        </w:rPr>
        <w:t>の</w:t>
      </w:r>
      <w:r>
        <w:t>『ポロポロ』は、</w:t>
      </w:r>
      <w:r>
        <w:t>1977</w:t>
      </w:r>
      <w:r>
        <w:t>年から</w:t>
      </w:r>
      <w:r>
        <w:t>1978</w:t>
      </w:r>
      <w:r>
        <w:t>年にかけて発表された</w:t>
      </w:r>
      <w:r w:rsidR="00D7659D">
        <w:rPr>
          <w:rFonts w:hint="eastAsia"/>
        </w:rPr>
        <w:t>、</w:t>
      </w:r>
      <w:r>
        <w:t>田中の</w:t>
      </w:r>
      <w:r w:rsidR="00D7659D">
        <w:rPr>
          <w:rFonts w:hint="eastAsia"/>
        </w:rPr>
        <w:t>戦争体験</w:t>
      </w:r>
      <w:r>
        <w:t>に基づいた短編小説集だ</w:t>
      </w:r>
      <w:r w:rsidR="002A3D2E" w:rsidRPr="001908D7">
        <w:rPr>
          <w:vertAlign w:val="superscript"/>
        </w:rPr>
        <w:endnoteReference w:id="2"/>
      </w:r>
      <w:r w:rsidR="002A3D2E">
        <w:t>。同年には谷崎潤一郎賞も受賞し、田中の代表作となっている。「ポロポロ」の作中時間は太平洋戦争が開戦</w:t>
      </w:r>
      <w:r w:rsidR="002A3D2E">
        <w:rPr>
          <w:rFonts w:hint="eastAsia"/>
        </w:rPr>
        <w:t>した頃の</w:t>
      </w:r>
      <w:r w:rsidR="002A3D2E">
        <w:t>昭和</w:t>
      </w:r>
      <w:r w:rsidR="002A3D2E">
        <w:t>16</w:t>
      </w:r>
      <w:r w:rsidR="002A3D2E">
        <w:t>年</w:t>
      </w:r>
      <w:r w:rsidR="002A3D2E">
        <w:t>12</w:t>
      </w:r>
      <w:r w:rsidR="002A3D2E">
        <w:t>月。語り手「ぼく」は、広島の呉の</w:t>
      </w:r>
      <w:r w:rsidR="002A3D2E">
        <w:rPr>
          <w:rFonts w:hint="eastAsia"/>
        </w:rPr>
        <w:t>、</w:t>
      </w:r>
      <w:r w:rsidR="002A3D2E">
        <w:t>ある山の斜面に</w:t>
      </w:r>
      <w:r w:rsidR="002A3D2E">
        <w:rPr>
          <w:rFonts w:hint="eastAsia"/>
        </w:rPr>
        <w:t>位置する</w:t>
      </w:r>
      <w:r w:rsidR="002A3D2E">
        <w:t>独立教会を運営する父の定例の祈祷会で信者に振る舞うせんべいか何かを買いに、町へと下りた。その帰り道、祈祷会でいつも「ポロポロ」と</w:t>
      </w:r>
      <w:r w:rsidR="00CA7B84">
        <w:rPr>
          <w:rFonts w:hint="eastAsia"/>
        </w:rPr>
        <w:t>異言をつぶやく</w:t>
      </w:r>
      <w:r w:rsidR="002A3D2E">
        <w:t>一木さんに背格好がよく似ている</w:t>
      </w:r>
      <w:r w:rsidR="002A3D2E">
        <w:rPr>
          <w:rFonts w:hint="eastAsia"/>
        </w:rPr>
        <w:t>、</w:t>
      </w:r>
      <w:r w:rsidR="002A3D2E">
        <w:t>ソフト帽をかぶり、二重</w:t>
      </w:r>
      <w:r w:rsidR="002A3D2E" w:rsidRPr="00D7659D">
        <w:rPr>
          <w:em w:val="comma"/>
        </w:rPr>
        <w:t>まわし</w:t>
      </w:r>
      <w:r w:rsidR="002A3D2E">
        <w:t>を着ている人を石段で見かけ、</w:t>
      </w:r>
      <w:r w:rsidR="002A3D2E">
        <w:rPr>
          <w:rFonts w:hint="eastAsia"/>
        </w:rPr>
        <w:t>そばを横切った</w:t>
      </w:r>
      <w:r w:rsidR="002A3D2E">
        <w:t>。一木さんが玄関から入ってこ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rsidR="002A3D2E" w:rsidRDefault="002A3D2E" w:rsidP="000826AE">
      <w:pPr>
        <w:ind w:firstLineChars="100" w:firstLine="192"/>
        <w:rPr>
          <w:rFonts w:hint="eastAsia"/>
        </w:rPr>
      </w:pPr>
      <w:r>
        <w:t>「ポロポロ」は、連作短編中、従軍経験を描いてない作品であるという点で</w:t>
      </w:r>
      <w:r>
        <w:rPr>
          <w:rFonts w:hint="eastAsia"/>
        </w:rPr>
        <w:t>特殊な</w:t>
      </w:r>
      <w:r>
        <w:lastRenderedPageBreak/>
        <w:t>短編であり、呉に実在した独立教会アサ会の創始者田中種助を父にもつ田中小実昌の自伝的な私小説である点から、田中小実昌研究において重要な位置を占める。しかし、以下の先行研究で見ていくように、「ポロポロ」のこれまでの読解は「ポロポロ」という異言が物語の語り</w:t>
      </w:r>
      <w:r>
        <w:rPr>
          <w:rFonts w:hint="eastAsia"/>
        </w:rPr>
        <w:t>（</w:t>
      </w:r>
      <w:r>
        <w:rPr>
          <w:rFonts w:hint="eastAsia"/>
        </w:rPr>
        <w:t>narration</w:t>
      </w:r>
      <w:r>
        <w:rPr>
          <w:rFonts w:hint="eastAsia"/>
        </w:rPr>
        <w:t>）</w:t>
      </w:r>
      <w:r>
        <w:t>や言葉による表現の限界を超えようとしたものである、といった解釈が</w:t>
      </w:r>
      <w:r w:rsidR="00A871FD">
        <w:rPr>
          <w:rFonts w:hint="eastAsia"/>
        </w:rPr>
        <w:t>な</w:t>
      </w:r>
      <w:r>
        <w:t>されている</w:t>
      </w:r>
      <w:r w:rsidR="007336F0">
        <w:rPr>
          <w:rFonts w:hint="eastAsia"/>
        </w:rPr>
        <w:t>一般的である</w:t>
      </w:r>
      <w:r>
        <w:t>。本論では、田中の自伝的な事実や対談での発言に基づいて、「</w:t>
      </w:r>
      <w:r w:rsidR="00A871FD">
        <w:t>ポロポロ」が</w:t>
      </w:r>
      <w:r w:rsidR="00A871FD">
        <w:rPr>
          <w:rFonts w:hint="eastAsia"/>
        </w:rPr>
        <w:t>ある</w:t>
      </w:r>
      <w:r w:rsidR="00A871FD">
        <w:t>語りの技法を駆使して構成された小説であることを示</w:t>
      </w:r>
      <w:r w:rsidR="00A871FD">
        <w:rPr>
          <w:rFonts w:hint="eastAsia"/>
        </w:rPr>
        <w:t>し、その語りによって表現される主題がホラーであることを示す。</w:t>
      </w:r>
    </w:p>
    <w:p w:rsidR="002A3D2E" w:rsidRDefault="002A3D2E" w:rsidP="000826AE">
      <w:pPr>
        <w:ind w:firstLineChars="100" w:firstLine="192"/>
        <w:rPr>
          <w:rFonts w:hint="eastAsia"/>
        </w:rPr>
      </w:pPr>
    </w:p>
    <w:p w:rsidR="002A3D2E" w:rsidRDefault="002A3D2E" w:rsidP="00BF03B5">
      <w:pPr>
        <w:pStyle w:val="ae"/>
      </w:pPr>
      <w:bookmarkStart w:id="1" w:name="ポロポロに対する先行研究の評価について"/>
      <w:r>
        <w:rPr>
          <w:rFonts w:hint="eastAsia"/>
          <w:lang w:eastAsia="ja-JP"/>
        </w:rPr>
        <w:t>2.</w:t>
      </w:r>
      <w:r>
        <w:rPr>
          <w:lang w:eastAsia="ja-JP"/>
        </w:rPr>
        <w:t xml:space="preserve"> </w:t>
      </w:r>
      <w:r w:rsidR="00CA7B84">
        <w:rPr>
          <w:rFonts w:hint="eastAsia"/>
          <w:lang w:eastAsia="ja-JP"/>
        </w:rPr>
        <w:t>言葉の放棄</w:t>
      </w:r>
      <w:r w:rsidR="00A871FD">
        <w:rPr>
          <w:rFonts w:hint="eastAsia"/>
          <w:lang w:eastAsia="ja-JP"/>
        </w:rPr>
        <w:t>としての「</w:t>
      </w:r>
      <w:r w:rsidR="00A871FD">
        <w:t>ポロポロ</w:t>
      </w:r>
      <w:r w:rsidR="00A871FD">
        <w:rPr>
          <w:rFonts w:hint="eastAsia"/>
          <w:lang w:eastAsia="ja-JP"/>
        </w:rPr>
        <w:t>」</w:t>
      </w:r>
      <w:bookmarkEnd w:id="1"/>
      <w:r w:rsidR="00A871FD">
        <w:rPr>
          <w:rFonts w:hint="eastAsia"/>
          <w:lang w:eastAsia="ja-JP"/>
        </w:rPr>
        <w:t>像</w:t>
      </w:r>
    </w:p>
    <w:p w:rsidR="002A7A93" w:rsidRDefault="00A871FD" w:rsidP="000826AE">
      <w:pPr>
        <w:ind w:firstLineChars="100" w:firstLine="192"/>
      </w:pPr>
      <w:r>
        <w:t>本</w:t>
      </w:r>
      <w:r>
        <w:rPr>
          <w:rFonts w:hint="eastAsia"/>
        </w:rPr>
        <w:t>節</w:t>
      </w:r>
      <w:r>
        <w:t>では、</w:t>
      </w:r>
      <w:r>
        <w:rPr>
          <w:rFonts w:hint="eastAsia"/>
        </w:rPr>
        <w:t>「</w:t>
      </w:r>
      <w:r>
        <w:t>ポロポロ</w:t>
      </w:r>
      <w:r>
        <w:rPr>
          <w:rFonts w:hint="eastAsia"/>
        </w:rPr>
        <w:t>」に関連する</w:t>
      </w:r>
      <w:r w:rsidR="002A3D2E">
        <w:t>先行研究の評価をまとめる。初めに、谷崎潤一郎賞での評価を確認する。</w:t>
      </w:r>
      <w:r w:rsidR="002A3D2E">
        <w:t>1979</w:t>
      </w:r>
      <w:r w:rsidR="002A3D2E">
        <w:t>年（昭和</w:t>
      </w:r>
      <w:r w:rsidR="002A3D2E">
        <w:t>54</w:t>
      </w:r>
      <w:r w:rsidR="002A3D2E">
        <w:t>年）の谷崎潤一郎賞の候補作品には三木卓『野いばらの衣』、山崎正和の戯曲『地底の鳥』、李恢成『見果てぬ夢』</w:t>
      </w:r>
      <w:r w:rsidR="002A3D2E">
        <w:rPr>
          <w:rFonts w:hint="eastAsia"/>
        </w:rPr>
        <w:t>があり</w:t>
      </w:r>
      <w:r w:rsidR="002A3D2E">
        <w:t>、</w:t>
      </w:r>
      <w:r w:rsidR="002A3D2E">
        <w:rPr>
          <w:rFonts w:hint="eastAsia"/>
        </w:rPr>
        <w:t>その</w:t>
      </w:r>
      <w:r w:rsidR="002A3D2E">
        <w:t>評価</w:t>
      </w:r>
      <w:r w:rsidR="002A3D2E">
        <w:rPr>
          <w:rFonts w:hint="eastAsia"/>
        </w:rPr>
        <w:t>は</w:t>
      </w:r>
      <w:r w:rsidR="002A3D2E">
        <w:t>高かった。実際、</w:t>
      </w:r>
      <w:r w:rsidR="002A3D2E">
        <w:t>7</w:t>
      </w:r>
      <w:r w:rsidR="002A3D2E">
        <w:t>名の審査員のうち、円地文子、丸谷才一、大江健三郎の</w:t>
      </w:r>
      <w:r w:rsidR="002A3D2E">
        <w:t>3</w:t>
      </w:r>
      <w:r w:rsidR="002A3D2E">
        <w:t>名はそれぞれこれらのうちの</w:t>
      </w:r>
      <w:r w:rsidR="002A3D2E">
        <w:t>1</w:t>
      </w:r>
      <w:r w:rsidR="002A3D2E">
        <w:t>つを推薦している</w:t>
      </w:r>
      <w:r w:rsidR="002A3D2E" w:rsidRPr="001908D7">
        <w:rPr>
          <w:vertAlign w:val="superscript"/>
        </w:rPr>
        <w:endnoteReference w:id="3"/>
      </w:r>
      <w:r w:rsidR="002A3D2E">
        <w:t>。しかし、大勢として</w:t>
      </w:r>
      <w:r w:rsidR="002A3D2E">
        <w:rPr>
          <w:rFonts w:hint="eastAsia"/>
        </w:rPr>
        <w:t>田中へ</w:t>
      </w:r>
      <w:r w:rsidR="002A3D2E">
        <w:t>の授賞でまとまっていた。</w:t>
      </w:r>
      <w:r w:rsidR="002A3D2E">
        <w:rPr>
          <w:rFonts w:hint="eastAsia"/>
        </w:rPr>
        <w:t>そ</w:t>
      </w:r>
      <w:r w:rsidR="002A3D2E">
        <w:t>の評価は次のようなものである。遠藤周作は、「『ポロポロ』はいかに正確に自らを語られるかと言う［原文ママ］自己検証の作品であり、その正確に執拗に迫るくりかえしがこの作品に迫力を与えている</w:t>
      </w:r>
      <w:r w:rsidR="002A3D2E" w:rsidRPr="001908D7">
        <w:rPr>
          <w:vertAlign w:val="superscript"/>
        </w:rPr>
        <w:endnoteReference w:id="4"/>
      </w:r>
      <w:r w:rsidR="002A3D2E">
        <w:t>」と述べてい</w:t>
      </w:r>
      <w:r w:rsidR="005D5A32">
        <w:t>る。大岡昇平は「寝台の穴」</w:t>
      </w:r>
      <w:r w:rsidR="005D5A32">
        <w:rPr>
          <w:rFonts w:hint="eastAsia"/>
        </w:rPr>
        <w:t>における、</w:t>
      </w:r>
      <w:r w:rsidR="005D5A32">
        <w:t>語り手が</w:t>
      </w:r>
      <w:r w:rsidR="00F14C3B">
        <w:rPr>
          <w:rFonts w:hint="eastAsia"/>
        </w:rPr>
        <w:t>、物語が事実と常に異なってしまっていると</w:t>
      </w:r>
      <w:r w:rsidR="005D5A32">
        <w:t>内省する箇所</w:t>
      </w:r>
      <w:r w:rsidR="002A3D2E">
        <w:t>を引きつつ</w:t>
      </w:r>
      <w:r w:rsidR="005D5A32" w:rsidRPr="001908D7">
        <w:rPr>
          <w:rStyle w:val="af2"/>
        </w:rPr>
        <w:endnoteReference w:id="5"/>
      </w:r>
      <w:r w:rsidR="002A3D2E">
        <w:t>、「このような文学の本質に触れた言説が、物語の中に混じっている</w:t>
      </w:r>
      <w:r w:rsidR="002A3D2E" w:rsidRPr="001908D7">
        <w:rPr>
          <w:vertAlign w:val="superscript"/>
        </w:rPr>
        <w:endnoteReference w:id="6"/>
      </w:r>
      <w:r w:rsidR="002A3D2E">
        <w:t>」と評価している。丹羽文雄は、「ポロポロ」に「宗教的感動</w:t>
      </w:r>
      <w:r w:rsidR="002A3D2E" w:rsidRPr="001908D7">
        <w:rPr>
          <w:vertAlign w:val="superscript"/>
        </w:rPr>
        <w:endnoteReference w:id="7"/>
      </w:r>
      <w:r w:rsidR="002A3D2E">
        <w:t>」を覚え、「この小説は日本文学に新しい一頁を加えた</w:t>
      </w:r>
      <w:r w:rsidR="002A3D2E">
        <w:endnoteReference w:id="8"/>
      </w:r>
      <w:r w:rsidR="002A3D2E">
        <w:t>」と</w:t>
      </w:r>
      <w:r w:rsidR="008C3C56">
        <w:t>激賞している。吉行淳之介は「大尾のこと」を取り上げ、</w:t>
      </w:r>
      <w:r w:rsidR="008C3C56">
        <w:rPr>
          <w:rFonts w:hint="eastAsia"/>
        </w:rPr>
        <w:t>人生の終始</w:t>
      </w:r>
      <w:r w:rsidR="002A3D2E">
        <w:t>を描くことができるのは神だけであるという内容の一節を取り上げながら</w:t>
      </w:r>
      <w:r w:rsidR="002A3D2E" w:rsidRPr="001908D7">
        <w:rPr>
          <w:rStyle w:val="af2"/>
        </w:rPr>
        <w:endnoteReference w:id="9"/>
      </w:r>
      <w:r w:rsidR="002A3D2E">
        <w:t>、「文学上のポロポロ</w:t>
      </w:r>
      <w:r w:rsidR="002A3D2E" w:rsidRPr="001908D7">
        <w:rPr>
          <w:vertAlign w:val="superscript"/>
        </w:rPr>
        <w:endnoteReference w:id="10"/>
      </w:r>
      <w:r w:rsidR="002A7A93">
        <w:t>」として</w:t>
      </w:r>
      <w:r w:rsidR="002A7A93">
        <w:rPr>
          <w:rFonts w:hint="eastAsia"/>
        </w:rPr>
        <w:t>田中</w:t>
      </w:r>
      <w:r w:rsidR="002A7A93">
        <w:t>の連作を総括している。以上のように、『ポロポロ』</w:t>
      </w:r>
      <w:r w:rsidR="002A7A93">
        <w:rPr>
          <w:rFonts w:hint="eastAsia"/>
        </w:rPr>
        <w:t>全体</w:t>
      </w:r>
      <w:r w:rsidR="002A7A93">
        <w:t>は、</w:t>
      </w:r>
      <w:r w:rsidR="002A7A93">
        <w:rPr>
          <w:rFonts w:hint="eastAsia"/>
        </w:rPr>
        <w:t>物語に対する</w:t>
      </w:r>
      <w:r w:rsidR="00622FC7">
        <w:rPr>
          <w:rFonts w:hint="eastAsia"/>
        </w:rPr>
        <w:t>反省的な</w:t>
      </w:r>
      <w:r w:rsidR="002A7A93">
        <w:rPr>
          <w:rFonts w:hint="eastAsia"/>
        </w:rPr>
        <w:t>考察</w:t>
      </w:r>
      <w:r w:rsidR="00622FC7">
        <w:rPr>
          <w:rFonts w:hint="eastAsia"/>
        </w:rPr>
        <w:t>や</w:t>
      </w:r>
      <w:r w:rsidR="002A7A93">
        <w:rPr>
          <w:rFonts w:hint="eastAsia"/>
        </w:rPr>
        <w:t>、語り手の宗教的な体験をふまえた</w:t>
      </w:r>
      <w:r w:rsidR="00622FC7">
        <w:rPr>
          <w:rFonts w:hint="eastAsia"/>
        </w:rPr>
        <w:t>表現が高く評価されている。</w:t>
      </w:r>
    </w:p>
    <w:p w:rsidR="002A3D2E" w:rsidRDefault="002A3D2E" w:rsidP="000826AE">
      <w:pPr>
        <w:ind w:firstLineChars="100" w:firstLine="192"/>
      </w:pPr>
      <w:r>
        <w:t>次に、『ポロポロ』の先行研究を確認する。</w:t>
      </w:r>
      <w:r>
        <w:t>1990</w:t>
      </w:r>
      <w:r>
        <w:t>年以降の田中作品の目録を自身で編集している伊藤義孝は</w:t>
      </w:r>
      <w:r w:rsidR="00F14C3B">
        <w:rPr>
          <w:rFonts w:hint="eastAsia"/>
        </w:rPr>
        <w:t>、</w:t>
      </w:r>
      <w:r>
        <w:t>『ポロポロ』を含めた</w:t>
      </w:r>
      <w:r w:rsidR="00F14C3B">
        <w:rPr>
          <w:rFonts w:hint="eastAsia"/>
        </w:rPr>
        <w:t>、戦争体験に基づいた</w:t>
      </w:r>
      <w:r>
        <w:t>後期の軍隊連作小説の分析を行なっている</w:t>
      </w:r>
      <w:r w:rsidRPr="001908D7">
        <w:rPr>
          <w:vertAlign w:val="superscript"/>
        </w:rPr>
        <w:endnoteReference w:id="11"/>
      </w:r>
      <w:r>
        <w:t>。伊藤は軍隊連作小説のプロットと描写に注目し、次のように述べている。</w:t>
      </w:r>
    </w:p>
    <w:p w:rsidR="00F14C3B" w:rsidRDefault="00F14C3B" w:rsidP="000826AE">
      <w:pPr>
        <w:ind w:firstLineChars="100" w:firstLine="192"/>
        <w:rPr>
          <w:rFonts w:hint="eastAsia"/>
        </w:rPr>
      </w:pPr>
    </w:p>
    <w:p w:rsidR="002A3D2E" w:rsidRDefault="002A3D2E" w:rsidP="00F14C3B">
      <w:pPr>
        <w:ind w:leftChars="100" w:left="192"/>
        <w:jc w:val="left"/>
      </w:pPr>
      <w: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sidRPr="001908D7">
        <w:rPr>
          <w:vertAlign w:val="superscript"/>
        </w:rPr>
        <w:endnoteReference w:id="12"/>
      </w:r>
      <w:r>
        <w:t>。</w:t>
      </w:r>
    </w:p>
    <w:p w:rsidR="00F14C3B" w:rsidRDefault="00F14C3B" w:rsidP="00F14C3B">
      <w:pPr>
        <w:ind w:leftChars="100" w:left="192"/>
        <w:jc w:val="left"/>
        <w:rPr>
          <w:rFonts w:hint="eastAsia"/>
        </w:rPr>
      </w:pPr>
    </w:p>
    <w:p w:rsidR="002A3D2E" w:rsidRDefault="00CD22C8" w:rsidP="000826AE">
      <w:pPr>
        <w:ind w:firstLineChars="100" w:firstLine="192"/>
      </w:pPr>
      <w:r>
        <w:t>伊藤は他の論者と同様に、</w:t>
      </w:r>
      <w:r>
        <w:rPr>
          <w:rFonts w:hint="eastAsia"/>
        </w:rPr>
        <w:t>田中</w:t>
      </w:r>
      <w:r w:rsidR="002A3D2E">
        <w:t>が『ポロポロ』以後、事実を描くために物語を用いざるをえない自覚について、「意識の屈折」や「自己欺瞞」と</w:t>
      </w:r>
      <w:r w:rsidR="006970AA">
        <w:t>いった言葉で説明し、読者を「突き放」すものだとしている。</w:t>
      </w:r>
    </w:p>
    <w:p w:rsidR="002A3D2E" w:rsidRDefault="002A3D2E" w:rsidP="00A871FD">
      <w:pPr>
        <w:spacing w:line="280" w:lineRule="exact"/>
        <w:ind w:firstLineChars="100" w:firstLine="192"/>
      </w:pPr>
      <w:r>
        <w:t>志賀</w:t>
      </w:r>
      <w:r w:rsidR="00A871FD">
        <w:ruby>
          <w:rubyPr>
            <w:rubyAlign w:val="center"/>
            <w:hps w:val="10"/>
            <w:hpsRaise w:val="18"/>
            <w:hpsBaseText w:val="20"/>
            <w:lid w:val="ja-JP"/>
          </w:rubyPr>
          <w:rt>
            <w:r w:rsidR="00A871FD" w:rsidRPr="00A871FD">
              <w:rPr>
                <w:rFonts w:ascii="ＭＳ 明朝" w:hAnsi="ＭＳ 明朝" w:hint="eastAsia"/>
                <w:sz w:val="10"/>
              </w:rPr>
              <w:t>さちこ</w:t>
            </w:r>
          </w:rt>
          <w:rubyBase>
            <w:r w:rsidR="00A871FD">
              <w:rPr>
                <w:rFonts w:hint="eastAsia"/>
              </w:rPr>
              <w:t>浪幸子</w:t>
            </w:r>
          </w:rubyBase>
        </w:ruby>
      </w:r>
      <w:r w:rsidR="006970AA">
        <w:t>は</w:t>
      </w:r>
      <w:r w:rsidR="006970AA">
        <w:rPr>
          <w:rFonts w:hint="eastAsia"/>
        </w:rPr>
        <w:t>、</w:t>
      </w:r>
      <w:r w:rsidR="006970AA">
        <w:t>伊藤</w:t>
      </w:r>
      <w:r w:rsidR="006970AA">
        <w:rPr>
          <w:rFonts w:hint="eastAsia"/>
        </w:rPr>
        <w:t>が指摘している、</w:t>
      </w:r>
      <w:r>
        <w:t>田中</w:t>
      </w:r>
      <w:r w:rsidR="006970AA">
        <w:rPr>
          <w:rFonts w:hint="eastAsia"/>
        </w:rPr>
        <w:t>の</w:t>
      </w:r>
      <w:r w:rsidR="006970AA">
        <w:t>物語における事実の犠牲</w:t>
      </w:r>
      <w:r w:rsidR="006970AA">
        <w:rPr>
          <w:rFonts w:hint="eastAsia"/>
        </w:rPr>
        <w:t>という</w:t>
      </w:r>
      <w:r w:rsidR="006970AA">
        <w:t>自覚</w:t>
      </w:r>
      <w:r w:rsidR="006970AA">
        <w:rPr>
          <w:rFonts w:hint="eastAsia"/>
        </w:rPr>
        <w:t>を論じるにあたって、</w:t>
      </w:r>
      <w:r>
        <w:t>「北川はぼくに」の次の箇所に注目している。</w:t>
      </w:r>
    </w:p>
    <w:p w:rsidR="00A871FD" w:rsidRDefault="00A871FD" w:rsidP="000826AE">
      <w:pPr>
        <w:ind w:firstLineChars="100" w:firstLine="192"/>
        <w:rPr>
          <w:rFonts w:hint="eastAsia"/>
        </w:rPr>
      </w:pPr>
    </w:p>
    <w:p w:rsidR="002A3D2E" w:rsidRDefault="002A3D2E" w:rsidP="00A871FD">
      <w:pPr>
        <w:ind w:leftChars="100" w:left="192"/>
        <w:jc w:val="left"/>
      </w:pPr>
      <w:r>
        <w:t>だが、こんな物語は、北川にはしゃべれない。（略）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Pr="001908D7">
        <w:rPr>
          <w:vertAlign w:val="superscript"/>
        </w:rPr>
        <w:endnoteReference w:id="13"/>
      </w:r>
      <w:r>
        <w:t>。</w:t>
      </w:r>
    </w:p>
    <w:p w:rsidR="00A871FD" w:rsidRDefault="00A871FD" w:rsidP="00A871FD">
      <w:pPr>
        <w:ind w:leftChars="100" w:left="192"/>
        <w:jc w:val="left"/>
        <w:rPr>
          <w:rFonts w:hint="eastAsia"/>
        </w:rPr>
      </w:pPr>
    </w:p>
    <w:p w:rsidR="002A3D2E" w:rsidRDefault="002A3D2E" w:rsidP="000826AE">
      <w:pPr>
        <w:ind w:firstLineChars="100" w:firstLine="192"/>
      </w:pPr>
      <w:r>
        <w:t>志賀によれば、この箇所は田中の物語への不信が表現されている箇所だという。</w:t>
      </w:r>
    </w:p>
    <w:p w:rsidR="00A871FD" w:rsidRDefault="00A871FD" w:rsidP="000826AE">
      <w:pPr>
        <w:ind w:firstLineChars="100" w:firstLine="192"/>
        <w:rPr>
          <w:rFonts w:hint="eastAsia"/>
        </w:rPr>
      </w:pPr>
    </w:p>
    <w:p w:rsidR="002A3D2E" w:rsidRDefault="002A3D2E" w:rsidP="00A871FD">
      <w:pPr>
        <w:ind w:leftChars="100" w:left="192"/>
        <w:jc w:val="left"/>
      </w:pPr>
      <w:r>
        <w:t>「物語」への不信はこの作品［＝「北川はぼくに」］をはじめとして</w:t>
      </w:r>
      <w:r w:rsidRPr="006970AA">
        <w:t>「海」に昭和五十三年三月より発表された一連の「兵隊もの」の中で、繰り返し描かれている</w:t>
      </w:r>
      <w:r>
        <w:t>。（中略）</w:t>
      </w:r>
      <w:r w:rsidRPr="00687208">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w:t>
      </w:r>
      <w:r>
        <w:t>。だからこそ、「ポロポロ」は純粋な神への賛美たり得たとも言える。</w:t>
      </w:r>
      <w:r w:rsidRPr="00687208">
        <w:t>こうした環境に育った田中が外部からの安易な意味付け、「言葉」への過信に不信の目を向けたの</w:t>
      </w:r>
      <w:r w:rsidR="001A57B0">
        <w:rPr>
          <w:rFonts w:hint="eastAsia"/>
        </w:rPr>
        <w:t>は</w:t>
      </w:r>
      <w:r w:rsidRPr="00687208">
        <w:t>必然であった</w:t>
      </w:r>
      <w:r>
        <w:t>。（中略）</w:t>
      </w:r>
      <w:r w:rsidRPr="006970AA">
        <w:t>「物語」にしてしまう、という事は、どういうことなのか。それは事実を「対象化」する事で、実際のものとは別のものを創り出し、別の意味を付加してしまうことと言っていいかもしれない</w:t>
      </w:r>
      <w:r w:rsidRPr="001908D7">
        <w:rPr>
          <w:vertAlign w:val="superscript"/>
        </w:rPr>
        <w:endnoteReference w:id="14"/>
      </w:r>
      <w:r>
        <w:t>。</w:t>
      </w:r>
    </w:p>
    <w:p w:rsidR="00A871FD" w:rsidRDefault="00A871FD" w:rsidP="000826AE">
      <w:pPr>
        <w:ind w:firstLineChars="100" w:firstLine="192"/>
        <w:rPr>
          <w:rFonts w:hint="eastAsia"/>
        </w:rPr>
      </w:pPr>
    </w:p>
    <w:p w:rsidR="002A3D2E" w:rsidRDefault="002A3D2E" w:rsidP="000826AE">
      <w:pPr>
        <w:ind w:firstLineChars="100" w:firstLine="192"/>
      </w:pPr>
      <w:r>
        <w:t>つまり、「田中が外部からの安易な意味付け、「言葉」への過信に不信の目を向け」、「ポロポロ」というフレーズ</w:t>
      </w:r>
      <w:r w:rsidR="006970AA">
        <w:rPr>
          <w:rFonts w:hint="eastAsia"/>
        </w:rPr>
        <w:t>は事実を語ることのできない</w:t>
      </w:r>
      <w:r w:rsidR="006970AA">
        <w:t>言葉</w:t>
      </w:r>
      <w:r w:rsidR="006970AA">
        <w:rPr>
          <w:rFonts w:hint="eastAsia"/>
        </w:rPr>
        <w:t>の</w:t>
      </w:r>
      <w:r>
        <w:t>放棄</w:t>
      </w:r>
      <w:r w:rsidR="00687208">
        <w:rPr>
          <w:rFonts w:hint="eastAsia"/>
        </w:rPr>
        <w:t>であり、それは事実とは異なる意味を生み出す物語への不信となっている。</w:t>
      </w:r>
      <w:r w:rsidR="001A57B0">
        <w:t>「ポロポロ」</w:t>
      </w:r>
      <w:r w:rsidR="001A57B0">
        <w:rPr>
          <w:rFonts w:hint="eastAsia"/>
        </w:rPr>
        <w:t>においても</w:t>
      </w:r>
      <w:r>
        <w:t>、「信仰ももち得ない、と（</w:t>
      </w:r>
      <w:r w:rsidRPr="00687208">
        <w:rPr>
          <w:em w:val="comma"/>
        </w:rPr>
        <w:t>悟る</w:t>
      </w:r>
      <w:r>
        <w:t>のではなく）ドカーンとぶちくだかれたとき、ポロポロははじまるのではないか</w:t>
      </w:r>
      <w:r w:rsidRPr="001908D7">
        <w:rPr>
          <w:vertAlign w:val="superscript"/>
        </w:rPr>
        <w:endnoteReference w:id="15"/>
      </w:r>
      <w:r w:rsidR="00687208">
        <w:t>」（</w:t>
      </w:r>
      <w:r w:rsidR="00687208">
        <w:rPr>
          <w:rFonts w:hint="eastAsia"/>
        </w:rPr>
        <w:t>傍点</w:t>
      </w:r>
      <w:r w:rsidR="001A57B0">
        <w:t>原文ママ）</w:t>
      </w:r>
      <w:r w:rsidR="001A57B0">
        <w:rPr>
          <w:rFonts w:hint="eastAsia"/>
        </w:rPr>
        <w:t>にあるような</w:t>
      </w:r>
      <w:r w:rsidR="001A57B0">
        <w:t>、</w:t>
      </w:r>
      <w:r w:rsidR="001A57B0" w:rsidRPr="001A57B0">
        <w:rPr>
          <w:rFonts w:hint="eastAsia"/>
          <w:em w:val="comma"/>
        </w:rPr>
        <w:t>ポロポロ</w:t>
      </w:r>
      <w:r w:rsidR="001A57B0">
        <w:rPr>
          <w:rFonts w:hint="eastAsia"/>
        </w:rPr>
        <w:t>を言葉によって説明できないという態度表明</w:t>
      </w:r>
      <w:r>
        <w:t>が随所に見られる。</w:t>
      </w:r>
    </w:p>
    <w:p w:rsidR="002A3D2E" w:rsidRDefault="002A3D2E" w:rsidP="000826AE">
      <w:pPr>
        <w:ind w:firstLineChars="100" w:firstLine="192"/>
      </w:pPr>
      <w:r>
        <w:t>こうした「事実」や「言葉</w:t>
      </w:r>
      <w:r w:rsidR="00687208">
        <w:t>」の放棄を、語り手が登場人物たちに介入しない観察者に徹している</w:t>
      </w:r>
      <w:r w:rsidR="001A57B0">
        <w:rPr>
          <w:rFonts w:hint="eastAsia"/>
        </w:rPr>
        <w:t>とみなす考えが</w:t>
      </w:r>
      <w:r w:rsidR="00687208">
        <w:t>ある。それは、小説家の保坂和志</w:t>
      </w:r>
      <w:r w:rsidR="00687208">
        <w:rPr>
          <w:rFonts w:hint="eastAsia"/>
        </w:rPr>
        <w:t>が追悼文で示している論点だ</w:t>
      </w:r>
      <w:r>
        <w:t>。保坂は、田中作品に共通する語り手の態度について、「荒っぽく言うと、</w:t>
      </w:r>
      <w:r w:rsidRPr="00687208">
        <w:t>小実昌</w:t>
      </w:r>
      <w:r w:rsidRPr="00687208">
        <w:lastRenderedPageBreak/>
        <w:t>さんは子どものように「見る人」「見てばかりいる人」だった</w:t>
      </w:r>
      <w:r w:rsidRPr="001908D7">
        <w:rPr>
          <w:vertAlign w:val="superscript"/>
        </w:rPr>
        <w:endnoteReference w:id="16"/>
      </w:r>
      <w:r w:rsidR="00687208">
        <w:t>」</w:t>
      </w:r>
      <w:r>
        <w:t>と指摘する。</w:t>
      </w:r>
    </w:p>
    <w:p w:rsidR="002A3D2E" w:rsidRDefault="001A57B0" w:rsidP="00687208">
      <w:pPr>
        <w:ind w:firstLineChars="100" w:firstLine="192"/>
      </w:pPr>
      <w:r>
        <w:rPr>
          <w:rFonts w:hint="eastAsia"/>
        </w:rPr>
        <w:t>同じく小説家の</w:t>
      </w:r>
      <w:r>
        <w:t>堀江敏幸</w:t>
      </w:r>
      <w:r>
        <w:rPr>
          <w:rFonts w:hint="eastAsia"/>
        </w:rPr>
        <w:t>は、志賀の見解に従った議論をしている</w:t>
      </w:r>
      <w:r w:rsidR="002A3D2E">
        <w:t>。堀江によれば、『ポロポロ』の中でも</w:t>
      </w:r>
      <w:r w:rsidR="00687208">
        <w:rPr>
          <w:rFonts w:hint="eastAsia"/>
        </w:rPr>
        <w:t>、</w:t>
      </w:r>
      <w:r w:rsidR="00687208">
        <w:t>とりわけ「北川はぼくに」</w:t>
      </w:r>
      <w:r w:rsidR="00687208">
        <w:rPr>
          <w:rFonts w:hint="eastAsia"/>
        </w:rPr>
        <w:t>こそ</w:t>
      </w:r>
      <w:r w:rsidR="002A3D2E">
        <w:t>、物語に収束しない出来事を表現する試みだった</w:t>
      </w:r>
      <w:r w:rsidR="002A3D2E" w:rsidRPr="001908D7">
        <w:rPr>
          <w:vertAlign w:val="superscript"/>
        </w:rPr>
        <w:endnoteReference w:id="17"/>
      </w:r>
      <w:r w:rsidR="00687208">
        <w:t>。</w:t>
      </w:r>
      <w:r w:rsidR="00687208">
        <w:rPr>
          <w:rFonts w:hint="eastAsia"/>
        </w:rPr>
        <w:t>この試みは、</w:t>
      </w:r>
      <w:r w:rsidR="002A3D2E">
        <w:t>『ポロポロ』より後に書かれた小説において、</w:t>
      </w:r>
      <w:r w:rsidR="00687208">
        <w:rPr>
          <w:rFonts w:hint="eastAsia"/>
        </w:rPr>
        <w:t>田中は</w:t>
      </w:r>
      <w:r w:rsidR="002A3D2E">
        <w:t>物語</w:t>
      </w:r>
      <w:r w:rsidR="00687208">
        <w:rPr>
          <w:rFonts w:hint="eastAsia"/>
        </w:rPr>
        <w:t>という形式</w:t>
      </w:r>
      <w:r w:rsidR="00687208">
        <w:t>を批判する女性の登場人物を描く</w:t>
      </w:r>
      <w:r w:rsidR="00687208">
        <w:rPr>
          <w:rFonts w:hint="eastAsia"/>
        </w:rPr>
        <w:t>形で引き継がれる</w:t>
      </w:r>
      <w:r w:rsidR="002A3D2E" w:rsidRPr="001908D7">
        <w:rPr>
          <w:vertAlign w:val="superscript"/>
        </w:rPr>
        <w:endnoteReference w:id="18"/>
      </w:r>
      <w:r w:rsidR="00687208">
        <w:rPr>
          <w:rFonts w:hint="eastAsia"/>
        </w:rPr>
        <w:t>。</w:t>
      </w:r>
      <w:r>
        <w:rPr>
          <w:rFonts w:hint="eastAsia"/>
        </w:rPr>
        <w:t>さらに、</w:t>
      </w:r>
      <w:r w:rsidR="00687208">
        <w:rPr>
          <w:rFonts w:hint="eastAsia"/>
        </w:rPr>
        <w:t>堀江によれば、</w:t>
      </w:r>
      <w:r w:rsidR="00687208">
        <w:t>『ポロポロ』所収作品以前の『香具師の旅』所収「ミミのこと」</w:t>
      </w:r>
      <w:r w:rsidR="00687208">
        <w:rPr>
          <w:rFonts w:hint="eastAsia"/>
        </w:rPr>
        <w:t>にもそうした試みの萌芽</w:t>
      </w:r>
      <w:r>
        <w:rPr>
          <w:rFonts w:hint="eastAsia"/>
        </w:rPr>
        <w:t>を見いだすことができるという</w:t>
      </w:r>
      <w:r w:rsidR="00687208">
        <w:rPr>
          <w:rFonts w:hint="eastAsia"/>
        </w:rPr>
        <w:t>。「ミミのこと」の登場人物である、</w:t>
      </w:r>
      <w:r w:rsidR="002A3D2E">
        <w:t>聴覚障害者の売春婦ミミと</w:t>
      </w:r>
      <w:r w:rsidR="00687208">
        <w:rPr>
          <w:rFonts w:hint="eastAsia"/>
        </w:rPr>
        <w:t>語り手</w:t>
      </w:r>
      <w:r w:rsidR="00687208">
        <w:t>のコミュニケーションに</w:t>
      </w:r>
      <w:r w:rsidR="00687208">
        <w:rPr>
          <w:rFonts w:hint="eastAsia"/>
        </w:rPr>
        <w:t>は、</w:t>
      </w:r>
      <w:r w:rsidR="002A3D2E">
        <w:t>そうした批判に対する応答があらかじめ書き込まれていたという</w:t>
      </w:r>
      <w:r w:rsidR="00687208">
        <w:rPr>
          <w:rFonts w:hint="eastAsia"/>
        </w:rPr>
        <w:t>のだ</w:t>
      </w:r>
      <w:r w:rsidR="002A3D2E" w:rsidRPr="001908D7">
        <w:rPr>
          <w:vertAlign w:val="superscript"/>
        </w:rPr>
        <w:endnoteReference w:id="19"/>
      </w:r>
      <w:r w:rsidR="002A3D2E">
        <w:t>。加えて、田中の没後に行われた追悼対談の中で、</w:t>
      </w:r>
      <w:r w:rsidR="00687208">
        <w:rPr>
          <w:rFonts w:hint="eastAsia"/>
        </w:rPr>
        <w:t>堀江は、</w:t>
      </w:r>
      <w:r w:rsidR="002A3D2E">
        <w:t>田中の複数の小説やエッセイの中で同じ話を使い回す特徴を、香具師として日本中を放浪していた戦後まもない田中の来歴と宗教家であった父と</w:t>
      </w:r>
      <w:r w:rsidR="00687208">
        <w:rPr>
          <w:rFonts w:hint="eastAsia"/>
        </w:rPr>
        <w:t>同様の</w:t>
      </w:r>
      <w:r w:rsidR="009E1572">
        <w:t>宗教家の活動形態の一致だとみなし、</w:t>
      </w:r>
      <w:r w:rsidR="009E1572" w:rsidRPr="009E1572">
        <w:rPr>
          <w:em w:val="comma"/>
        </w:rPr>
        <w:t>ポロポロ</w:t>
      </w:r>
      <w:r w:rsidR="00687208">
        <w:rPr>
          <w:rFonts w:hint="eastAsia"/>
        </w:rPr>
        <w:t>が繰り返されるフレーズであることと同じ話が使いまわされること</w:t>
      </w:r>
      <w:r w:rsidR="002A3D2E">
        <w:t>の</w:t>
      </w:r>
      <w:r w:rsidR="00687208">
        <w:rPr>
          <w:rFonts w:hint="eastAsia"/>
        </w:rPr>
        <w:t>類似</w:t>
      </w:r>
      <w:r w:rsidR="002A3D2E">
        <w:t>を指摘している</w:t>
      </w:r>
      <w:r w:rsidR="002A3D2E" w:rsidRPr="001908D7">
        <w:rPr>
          <w:vertAlign w:val="superscript"/>
        </w:rPr>
        <w:endnoteReference w:id="20"/>
      </w:r>
      <w:r w:rsidR="002A3D2E">
        <w:t>。</w:t>
      </w:r>
    </w:p>
    <w:p w:rsidR="002A3D2E" w:rsidRDefault="008B74BF" w:rsidP="008B74BF">
      <w:pPr>
        <w:ind w:firstLineChars="100" w:firstLine="192"/>
      </w:pPr>
      <w:r>
        <w:rPr>
          <w:rFonts w:hint="eastAsia"/>
        </w:rPr>
        <w:t>宗教家</w:t>
      </w:r>
      <w:r w:rsidR="00687208">
        <w:rPr>
          <w:rFonts w:hint="eastAsia"/>
        </w:rPr>
        <w:t>の父に田中が</w:t>
      </w:r>
      <w:r>
        <w:rPr>
          <w:rFonts w:hint="eastAsia"/>
        </w:rPr>
        <w:t>「ポロポロ」以降で</w:t>
      </w:r>
      <w:r w:rsidR="00687208">
        <w:rPr>
          <w:rFonts w:hint="eastAsia"/>
        </w:rPr>
        <w:t>向き合ったのは、</w:t>
      </w:r>
      <w:r w:rsidR="002A3D2E">
        <w:t>逝去した</w:t>
      </w:r>
      <w:r w:rsidR="002A3D2E">
        <w:t>2000</w:t>
      </w:r>
      <w:r w:rsidR="00687208">
        <w:t>年の少し前</w:t>
      </w:r>
      <w:r w:rsidR="00687208">
        <w:rPr>
          <w:rFonts w:hint="eastAsia"/>
        </w:rPr>
        <w:t>である</w:t>
      </w:r>
      <w:r w:rsidR="002A3D2E">
        <w:t>1998</w:t>
      </w:r>
      <w:r w:rsidR="00687208">
        <w:t>年に</w:t>
      </w:r>
      <w:r w:rsidR="00687208">
        <w:rPr>
          <w:rFonts w:hint="eastAsia"/>
        </w:rPr>
        <w:t>出版された、</w:t>
      </w:r>
      <w:r w:rsidR="00687208">
        <w:t>父種助の伝記『アメン父』</w:t>
      </w:r>
      <w:r w:rsidR="00687208">
        <w:rPr>
          <w:rFonts w:hint="eastAsia"/>
        </w:rPr>
        <w:t>においてだった</w:t>
      </w:r>
      <w:r w:rsidR="002A3D2E">
        <w:t>。『アメン父』はキリスト教と田中自身の関係を理解するうえで重要な文献であり、富岡幸一郎がそのテーマの研究を行なっている</w:t>
      </w:r>
      <w:r w:rsidR="002A3D2E" w:rsidRPr="001908D7">
        <w:rPr>
          <w:vertAlign w:val="superscript"/>
        </w:rPr>
        <w:endnoteReference w:id="21"/>
      </w:r>
      <w:r w:rsidR="002A3D2E">
        <w:t>。</w:t>
      </w:r>
      <w:r w:rsidR="009E1572">
        <w:rPr>
          <w:rFonts w:hint="eastAsia"/>
        </w:rPr>
        <w:t>その</w:t>
      </w:r>
      <w:r w:rsidR="009E1572">
        <w:t>富岡</w:t>
      </w:r>
      <w:r w:rsidR="009E1572">
        <w:rPr>
          <w:rFonts w:hint="eastAsia"/>
        </w:rPr>
        <w:t>は、</w:t>
      </w:r>
      <w:r w:rsidR="002A3D2E">
        <w:t>『アメン父』の出版後、</w:t>
      </w:r>
      <w:r w:rsidR="009E1572">
        <w:rPr>
          <w:rFonts w:hint="eastAsia"/>
        </w:rPr>
        <w:t>田中と</w:t>
      </w:r>
      <w:r w:rsidR="002A3D2E">
        <w:t>対談を行なっており、田中自身が「ポロポロ」について、物語にすぎないと強く訴えている点で貴重な資料となっている。</w:t>
      </w:r>
    </w:p>
    <w:p w:rsidR="00687208" w:rsidRDefault="00687208" w:rsidP="000826AE">
      <w:pPr>
        <w:ind w:firstLineChars="100" w:firstLine="192"/>
        <w:rPr>
          <w:rFonts w:hint="eastAsia"/>
        </w:rPr>
      </w:pPr>
    </w:p>
    <w:p w:rsidR="002A3D2E" w:rsidRDefault="002A3D2E" w:rsidP="009E1572">
      <w:pPr>
        <w:ind w:leftChars="100" w:left="674" w:hangingChars="250" w:hanging="482"/>
        <w:jc w:val="left"/>
      </w:pPr>
      <w:r>
        <w:rPr>
          <w:b/>
        </w:rPr>
        <w:t>富岡</w:t>
      </w:r>
      <w:r>
        <w:t> </w:t>
      </w:r>
      <w:r>
        <w:t>書き方については『ポロポロ』を書かれたころと、これ［＝『アメン父』］を書かれた時と、ご自分ではどうですか。</w:t>
      </w:r>
    </w:p>
    <w:p w:rsidR="002A3D2E" w:rsidRDefault="002A3D2E" w:rsidP="009E1572">
      <w:pPr>
        <w:ind w:leftChars="100" w:left="674" w:hangingChars="250" w:hanging="482"/>
        <w:jc w:val="left"/>
      </w:pPr>
      <w:r>
        <w:rPr>
          <w:b/>
        </w:rPr>
        <w:t>田中</w:t>
      </w:r>
      <w:r>
        <w:t> </w:t>
      </w:r>
      <w:r>
        <w:t>父に関しては、変わらないですね。だけど、自分の理解の仕方が違えば、父の像も違ってくるというふうに、普通はなるんだけど、そういうことともちょっと違うんだな。</w:t>
      </w:r>
    </w:p>
    <w:p w:rsidR="002A3D2E" w:rsidRDefault="002A3D2E" w:rsidP="009E1572">
      <w:pPr>
        <w:ind w:leftChars="100" w:left="674" w:hangingChars="250" w:hanging="482"/>
        <w:jc w:val="left"/>
      </w:pPr>
      <w:r>
        <w:rPr>
          <w:b/>
        </w:rPr>
        <w:t>富岡</w:t>
      </w:r>
      <w:r>
        <w:t> </w:t>
      </w:r>
      <w:r>
        <w:t>年を取ればとか、経験を積めばということも</w:t>
      </w:r>
      <w:r>
        <w:t>……</w:t>
      </w:r>
      <w:r>
        <w:t>。</w:t>
      </w:r>
    </w:p>
    <w:p w:rsidR="002A3D2E" w:rsidRDefault="002A3D2E" w:rsidP="009E1572">
      <w:pPr>
        <w:ind w:leftChars="100" w:left="674" w:hangingChars="250" w:hanging="482"/>
        <w:jc w:val="left"/>
      </w:pPr>
      <w:r>
        <w:rPr>
          <w:b/>
        </w:rPr>
        <w:t>田中</w:t>
      </w:r>
      <w:r>
        <w:t> </w:t>
      </w:r>
      <w:r>
        <w:t>まるっきり違うことですからね。それが大変困るんですね。そういう困っていることを今度は書いているわけで、『ポロポロ』の時は、困っていることをあまり書いていませんからね。違いといえば、そういう違いというか。</w:t>
      </w:r>
    </w:p>
    <w:p w:rsidR="002A3D2E" w:rsidRDefault="002A3D2E" w:rsidP="009E1572">
      <w:pPr>
        <w:ind w:leftChars="100" w:left="674" w:hangingChars="250" w:hanging="482"/>
        <w:jc w:val="left"/>
      </w:pPr>
      <w:r>
        <w:rPr>
          <w:b/>
        </w:rPr>
        <w:t>富岡</w:t>
      </w:r>
      <w:r>
        <w:t> </w:t>
      </w:r>
      <w:r>
        <w:t>『ポロポロ』のほうが</w:t>
      </w:r>
      <w:r>
        <w:t>……</w:t>
      </w:r>
      <w:r>
        <w:t>。</w:t>
      </w:r>
    </w:p>
    <w:p w:rsidR="002A3D2E" w:rsidRDefault="002A3D2E" w:rsidP="009E1572">
      <w:pPr>
        <w:ind w:leftChars="100" w:left="674" w:hangingChars="250" w:hanging="482"/>
        <w:jc w:val="left"/>
      </w:pPr>
      <w:r>
        <w:rPr>
          <w:b/>
        </w:rPr>
        <w:t>田中</w:t>
      </w:r>
      <w:r>
        <w:t> </w:t>
      </w:r>
      <w:r>
        <w:t>いわゆる小説的ですね。</w:t>
      </w:r>
    </w:p>
    <w:p w:rsidR="002A3D2E" w:rsidRDefault="002A3D2E" w:rsidP="009E1572">
      <w:pPr>
        <w:ind w:leftChars="100" w:left="674" w:hangingChars="250" w:hanging="482"/>
        <w:jc w:val="left"/>
      </w:pPr>
      <w:r>
        <w:rPr>
          <w:b/>
        </w:rPr>
        <w:t>富岡</w:t>
      </w:r>
      <w:r>
        <w:t> </w:t>
      </w:r>
      <w:r>
        <w:t>ええ、ちょっと客観的で、小説的。石段のところにおじいさんの影が見えたとか。</w:t>
      </w:r>
    </w:p>
    <w:p w:rsidR="002A3D2E" w:rsidRDefault="002A3D2E" w:rsidP="009E1572">
      <w:pPr>
        <w:ind w:leftChars="100" w:left="674" w:hangingChars="250" w:hanging="482"/>
        <w:jc w:val="left"/>
      </w:pPr>
      <w:r>
        <w:rPr>
          <w:b/>
        </w:rPr>
        <w:t>田中</w:t>
      </w:r>
      <w:r>
        <w:t> </w:t>
      </w:r>
      <w:r>
        <w:t>ああいうのは、いくらか話が入っているわけですからね。まあ今度のは、これは困っていることも何もかも書こうと思って書いたから、体裁をつくってない</w:t>
      </w:r>
      <w:r w:rsidR="008B74BF">
        <w:lastRenderedPageBreak/>
        <w:t>ですよ。前よりかね。（</w:t>
      </w:r>
      <w:r>
        <w:t>略）今まで通りの書き方だと、物語がウソとは言いませんけど、すぐ物語になっちゃうし、それじゃ違うんじゃないかと。ウソになっちゃ、もちろんいけないしということでね</w:t>
      </w:r>
      <w:r w:rsidRPr="001908D7">
        <w:rPr>
          <w:vertAlign w:val="superscript"/>
        </w:rPr>
        <w:endnoteReference w:id="22"/>
      </w:r>
      <w:r>
        <w:t>。</w:t>
      </w:r>
    </w:p>
    <w:p w:rsidR="009E1572" w:rsidRDefault="009E1572" w:rsidP="009E1572">
      <w:pPr>
        <w:ind w:left="480" w:hangingChars="250" w:hanging="480"/>
        <w:jc w:val="left"/>
        <w:rPr>
          <w:rFonts w:hint="eastAsia"/>
        </w:rPr>
      </w:pPr>
    </w:p>
    <w:p w:rsidR="002A3D2E" w:rsidRDefault="002A3D2E" w:rsidP="000826AE">
      <w:pPr>
        <w:ind w:firstLineChars="100" w:firstLine="192"/>
      </w:pPr>
      <w:r>
        <w:t>田中は、「ポロポロ」の虚構性を認めつつも、そうした「今まで通りの書き方だと、物語がウソとは言いませんけど、すぐ物語になっちゃうし、それじゃ違うんじゃないかと。ウソになっちゃ、もちろんいけないしという</w:t>
      </w:r>
      <w:r w:rsidR="009E1572">
        <w:t>ことでね」といったように</w:t>
      </w:r>
      <w:r w:rsidR="009E1572">
        <w:rPr>
          <w:rFonts w:hint="eastAsia"/>
        </w:rPr>
        <w:t>、</w:t>
      </w:r>
      <w:r w:rsidR="009E1572">
        <w:t>倫理的に物語は虚偽ではあってはならない</w:t>
      </w:r>
      <w:r w:rsidR="009E1572">
        <w:rPr>
          <w:rFonts w:hint="eastAsia"/>
        </w:rPr>
        <w:t>ものの</w:t>
      </w:r>
      <w:r>
        <w:t>、物語は決して事実ではないと</w:t>
      </w:r>
      <w:r w:rsidR="009E1572">
        <w:t>いうことを認める。</w:t>
      </w:r>
      <w:r w:rsidR="00AF7673">
        <w:rPr>
          <w:rFonts w:hint="eastAsia"/>
        </w:rPr>
        <w:t>そして、</w:t>
      </w:r>
      <w:r w:rsidR="009E1572">
        <w:rPr>
          <w:rFonts w:hint="eastAsia"/>
        </w:rPr>
        <w:t>『アメン父』は「</w:t>
      </w:r>
      <w:r w:rsidR="009E1572">
        <w:t>体裁をつくってない</w:t>
      </w:r>
      <w:r w:rsidR="009E1572">
        <w:rPr>
          <w:rFonts w:hint="eastAsia"/>
        </w:rPr>
        <w:t>」、</w:t>
      </w:r>
      <w:r w:rsidR="00AF7673">
        <w:rPr>
          <w:rFonts w:hint="eastAsia"/>
        </w:rPr>
        <w:t>この対談の中では、それは</w:t>
      </w:r>
      <w:r w:rsidR="009E1572">
        <w:rPr>
          <w:rFonts w:hint="eastAsia"/>
        </w:rPr>
        <w:t>物語ではない</w:t>
      </w:r>
      <w:r w:rsidR="00AF7673">
        <w:rPr>
          <w:rFonts w:hint="eastAsia"/>
        </w:rPr>
        <w:t>ことを意味する</w:t>
      </w:r>
      <w:r w:rsidR="009E1572">
        <w:rPr>
          <w:rFonts w:hint="eastAsia"/>
        </w:rPr>
        <w:t>。しかし、</w:t>
      </w:r>
      <w:r w:rsidR="00AF7673">
        <w:rPr>
          <w:rFonts w:hint="eastAsia"/>
        </w:rPr>
        <w:t>『アメン父』とは対照的に「ポロポロ」が持っているはずの</w:t>
      </w:r>
      <w:r w:rsidR="009E1572">
        <w:rPr>
          <w:rFonts w:hint="eastAsia"/>
        </w:rPr>
        <w:t>「体裁」とは</w:t>
      </w:r>
      <w:r w:rsidR="00F1478E">
        <w:rPr>
          <w:rFonts w:hint="eastAsia"/>
        </w:rPr>
        <w:t>何を意味するのだろうか</w:t>
      </w:r>
      <w:r>
        <w:t>。</w:t>
      </w:r>
    </w:p>
    <w:p w:rsidR="002A3D2E" w:rsidRDefault="002A3D2E" w:rsidP="000826AE">
      <w:pPr>
        <w:ind w:firstLineChars="100" w:firstLine="192"/>
      </w:pPr>
      <w:r>
        <w:t>これまでの先行研究では、伊藤が指摘しているように、田中小実昌の短編集『ポロポロ』は「北川はぼくに」</w:t>
      </w:r>
      <w:r w:rsidR="009E1572">
        <w:rPr>
          <w:rFonts w:hint="eastAsia"/>
        </w:rPr>
        <w:t>や「大尾のこと」</w:t>
      </w:r>
      <w:r>
        <w:t>を中心に、物語が現実でおき</w:t>
      </w:r>
      <w:r w:rsidR="009E1572">
        <w:t>た出来事を語る構造への批判が表</w:t>
      </w:r>
      <w:r w:rsidR="009E1572">
        <w:rPr>
          <w:rFonts w:hint="eastAsia"/>
        </w:rPr>
        <w:t>れていると指摘され、</w:t>
      </w:r>
      <w:r w:rsidR="009E1572">
        <w:t>志賀が述べているように、</w:t>
      </w:r>
      <w:r>
        <w:t>「ポロポロ」</w:t>
      </w:r>
      <w:r w:rsidR="009E1572">
        <w:rPr>
          <w:rFonts w:hint="eastAsia"/>
        </w:rPr>
        <w:t>では</w:t>
      </w:r>
      <w:r>
        <w:t>言葉</w:t>
      </w:r>
      <w:r w:rsidR="009E1572">
        <w:rPr>
          <w:rFonts w:hint="eastAsia"/>
        </w:rPr>
        <w:t>の放棄が宗教的体験を通じてなされていると考えられている</w:t>
      </w:r>
      <w:r>
        <w:t>。しかし、こうした先行研究は、先に</w:t>
      </w:r>
      <w:r w:rsidR="009E1572">
        <w:rPr>
          <w:rFonts w:hint="eastAsia"/>
        </w:rPr>
        <w:t>田中が言及していた</w:t>
      </w:r>
      <w:r>
        <w:t>「体裁」</w:t>
      </w:r>
      <w:r w:rsidR="00AF7673">
        <w:rPr>
          <w:rFonts w:hint="eastAsia"/>
        </w:rPr>
        <w:t>の意味を読み解く鍵を与えてはいない</w:t>
      </w:r>
      <w:r>
        <w:t>。</w:t>
      </w:r>
    </w:p>
    <w:p w:rsidR="002A3D2E" w:rsidRDefault="009E1572" w:rsidP="000826AE">
      <w:pPr>
        <w:ind w:firstLineChars="100" w:firstLine="192"/>
      </w:pPr>
      <w:r>
        <w:t>本論では、先行研究では見過ごされ</w:t>
      </w:r>
      <w:r w:rsidR="00AF7673">
        <w:rPr>
          <w:rFonts w:hint="eastAsia"/>
        </w:rPr>
        <w:t>てい</w:t>
      </w:r>
      <w:r>
        <w:t>た</w:t>
      </w:r>
      <w:r w:rsidR="00480394">
        <w:rPr>
          <w:rFonts w:hint="eastAsia"/>
        </w:rPr>
        <w:t>この</w:t>
      </w:r>
      <w:r w:rsidR="00480394">
        <w:t>「体裁」</w:t>
      </w:r>
      <w:r>
        <w:t>について、ジ</w:t>
      </w:r>
      <w:r>
        <w:rPr>
          <w:rFonts w:hint="eastAsia"/>
        </w:rPr>
        <w:t>ェ</w:t>
      </w:r>
      <w:r w:rsidR="002A3D2E">
        <w:t>ラール・ジュネットが提唱したような物語論における語り（</w:t>
      </w:r>
      <w:r w:rsidR="002A3D2E">
        <w:t>narration)</w:t>
      </w:r>
      <w:r w:rsidR="002A3D2E">
        <w:t>を示しているということを、作品</w:t>
      </w:r>
      <w:r>
        <w:t>の具体的な場面の解釈から示していく。それによって、「ポロポロ」</w:t>
      </w:r>
      <w:r>
        <w:rPr>
          <w:rFonts w:hint="eastAsia"/>
        </w:rPr>
        <w:t>での</w:t>
      </w:r>
      <w:r w:rsidR="002A3D2E">
        <w:t>怪奇現象の体験が、『ポロポ</w:t>
      </w:r>
      <w:r w:rsidR="00AF7673">
        <w:t>ロ』以後の田中の言説によってそれが宗教的経験と見なされている</w:t>
      </w:r>
      <w:r w:rsidR="00AF7673">
        <w:rPr>
          <w:rFonts w:hint="eastAsia"/>
        </w:rPr>
        <w:t>点について批判的に考察し</w:t>
      </w:r>
      <w:r w:rsidR="002A3D2E">
        <w:t>、ゴシック小説から現在の様々な物語を包摂するジャンルであるホラーの観点から、</w:t>
      </w:r>
      <w:r w:rsidR="00AF7673">
        <w:rPr>
          <w:rFonts w:hint="eastAsia"/>
        </w:rPr>
        <w:t>その体験の意味を</w:t>
      </w:r>
      <w:r w:rsidR="002A3D2E">
        <w:t>明らかにする。</w:t>
      </w:r>
    </w:p>
    <w:p w:rsidR="002A3D2E" w:rsidRDefault="002A3D2E" w:rsidP="00716174">
      <w:pPr>
        <w:rPr>
          <w:rFonts w:hint="eastAsia"/>
        </w:rPr>
      </w:pPr>
    </w:p>
    <w:p w:rsidR="002A3D2E" w:rsidRDefault="00716174" w:rsidP="00BF03B5">
      <w:pPr>
        <w:pStyle w:val="ae"/>
      </w:pPr>
      <w:bookmarkStart w:id="2" w:name="ポロポロの由来と言葉そのものの重要性"/>
      <w:r>
        <w:rPr>
          <w:lang w:eastAsia="ja-JP"/>
        </w:rPr>
        <w:t>3</w:t>
      </w:r>
      <w:r w:rsidR="002A3D2E">
        <w:rPr>
          <w:rFonts w:hint="eastAsia"/>
          <w:lang w:eastAsia="ja-JP"/>
        </w:rPr>
        <w:t xml:space="preserve">. </w:t>
      </w:r>
      <w:bookmarkEnd w:id="2"/>
      <w:r w:rsidR="00E432CA">
        <w:rPr>
          <w:rFonts w:hint="eastAsia"/>
          <w:lang w:eastAsia="ja-JP"/>
        </w:rPr>
        <w:t>言</w:t>
      </w:r>
      <w:r w:rsidR="00480394">
        <w:rPr>
          <w:rFonts w:hint="eastAsia"/>
          <w:lang w:eastAsia="ja-JP"/>
        </w:rPr>
        <w:t>葉に配慮する</w:t>
      </w:r>
      <w:r w:rsidR="00E432CA">
        <w:rPr>
          <w:rFonts w:hint="eastAsia"/>
          <w:lang w:eastAsia="ja-JP"/>
        </w:rPr>
        <w:t>田中</w:t>
      </w:r>
      <w:r w:rsidR="00E432CA">
        <w:t>小実昌</w:t>
      </w:r>
    </w:p>
    <w:p w:rsidR="002A3D2E" w:rsidRDefault="002A3D2E" w:rsidP="000826AE">
      <w:pPr>
        <w:ind w:firstLineChars="100" w:firstLine="192"/>
      </w:pPr>
      <w:r>
        <w:t>「ポロポロ」の語りを分析するうえで、描写された場面の細部や語り手の態度の解釈の判断の基準を設けるために、田中の伝記的事実と「ポロポロ」に対する</w:t>
      </w:r>
      <w:r w:rsidR="00AF7673">
        <w:rPr>
          <w:rFonts w:hint="eastAsia"/>
        </w:rPr>
        <w:t>田中</w:t>
      </w:r>
      <w:r w:rsidR="00E93321">
        <w:rPr>
          <w:rFonts w:hint="eastAsia"/>
        </w:rPr>
        <w:t>自身の説明</w:t>
      </w:r>
      <w:r>
        <w:t>を以下で見ていく。</w:t>
      </w:r>
    </w:p>
    <w:p w:rsidR="002A3D2E" w:rsidRDefault="002A3D2E" w:rsidP="000826AE">
      <w:pPr>
        <w:ind w:firstLineChars="100" w:firstLine="192"/>
      </w:pPr>
      <w:r>
        <w:t>「ポロポロ」で中心的に言及される人物の一人である語り手の父のモデルは</w:t>
      </w:r>
      <w:r w:rsidR="009C7A58">
        <w:rPr>
          <w:rFonts w:hint="eastAsia"/>
        </w:rPr>
        <w:t>、</w:t>
      </w:r>
      <w:r>
        <w:t>田</w:t>
      </w:r>
      <w:r w:rsidR="009C7A58">
        <w:t>中小実昌の実父田中種助である。田中が自身の父について語っている</w:t>
      </w:r>
      <w:r>
        <w:t>『アメン父』によれば、父種助は</w:t>
      </w:r>
      <w:r>
        <w:t>1908</w:t>
      </w:r>
      <w:r>
        <w:t>年（明治</w:t>
      </w:r>
      <w:r>
        <w:t>41</w:t>
      </w:r>
      <w:r>
        <w:t>年）に渡米し、シアトルにて久布白直勝牧師より洗礼を受けて、キリスト教徒となった</w:t>
      </w:r>
      <w:r w:rsidRPr="001908D7">
        <w:rPr>
          <w:vertAlign w:val="superscript"/>
        </w:rPr>
        <w:endnoteReference w:id="23"/>
      </w:r>
      <w:r>
        <w:t>。その後帰国し、日本の教会に牧師となった。種助は呉には</w:t>
      </w:r>
      <w:r w:rsidR="00374B15">
        <w:rPr>
          <w:rFonts w:hint="eastAsia"/>
        </w:rPr>
        <w:t>地縁も血縁もなかったが</w:t>
      </w:r>
      <w:r>
        <w:t>、地元にあったバプテスト派の教会に派遣されて牧師となった。</w:t>
      </w:r>
      <w:r w:rsidR="009C7A58">
        <w:rPr>
          <w:rFonts w:hint="eastAsia"/>
        </w:rPr>
        <w:t>彼は</w:t>
      </w:r>
      <w:r>
        <w:t>独立教会アサ会を作る頃の</w:t>
      </w:r>
      <w:r>
        <w:t>1940</w:t>
      </w:r>
      <w:r w:rsidR="009C7A58">
        <w:t>年に</w:t>
      </w:r>
      <w:r w:rsidR="009C7A58">
        <w:rPr>
          <w:rFonts w:hint="eastAsia"/>
        </w:rPr>
        <w:t>遵</w:t>
      </w:r>
      <w:r>
        <w:t>聖と改名した。</w:t>
      </w:r>
      <w:r w:rsidR="009C7A58">
        <w:rPr>
          <w:rFonts w:hint="eastAsia"/>
        </w:rPr>
        <w:t>その後、</w:t>
      </w:r>
      <w:r>
        <w:t>アサ会は日本バプテスト西部組合と軋轢や西南学院のボールデン院長解任事件など周囲のキリスト教徒の共同体と問題を引き起こし</w:t>
      </w:r>
      <w:r w:rsidRPr="001908D7">
        <w:rPr>
          <w:vertAlign w:val="superscript"/>
        </w:rPr>
        <w:endnoteReference w:id="24"/>
      </w:r>
      <w:r>
        <w:t>、「ポロポロ」で周囲のキリスト教系団体から父</w:t>
      </w:r>
      <w:r>
        <w:lastRenderedPageBreak/>
        <w:t>が疎まれていたように</w:t>
      </w:r>
      <w:r w:rsidRPr="001908D7">
        <w:rPr>
          <w:vertAlign w:val="superscript"/>
        </w:rPr>
        <w:endnoteReference w:id="25"/>
      </w:r>
      <w:r>
        <w:t>、現実でも、キリスト教共同体から排除されていた。</w:t>
      </w:r>
    </w:p>
    <w:p w:rsidR="002A3D2E" w:rsidRDefault="00716174" w:rsidP="000826AE">
      <w:pPr>
        <w:ind w:firstLineChars="100" w:firstLine="192"/>
      </w:pPr>
      <w:r>
        <w:t>『アメン父』の記述</w:t>
      </w:r>
      <w:r>
        <w:rPr>
          <w:rFonts w:hint="eastAsia"/>
        </w:rPr>
        <w:t>によって</w:t>
      </w:r>
      <w:r w:rsidR="002A3D2E">
        <w:t>、呉の灰ヶ峰を背にして右手にある</w:t>
      </w:r>
      <w:r>
        <w:rPr>
          <w:rFonts w:hint="eastAsia"/>
        </w:rPr>
        <w:t>、</w:t>
      </w:r>
      <w:r w:rsidR="002A3D2E">
        <w:t>田中が生活していた家</w:t>
      </w:r>
      <w:r w:rsidR="00374B15">
        <w:rPr>
          <w:rFonts w:hint="eastAsia"/>
        </w:rPr>
        <w:t>の様子</w:t>
      </w:r>
      <w:r w:rsidR="00374B15">
        <w:t>やアサ会の集会所の位置</w:t>
      </w:r>
      <w:r w:rsidR="002A3D2E">
        <w:t>を正確に知ることができる。「ポロポロ」では、「ぼくの家は、山の中腹に、ひとつだけぼつんと高く建っていた</w:t>
      </w:r>
      <w:r w:rsidR="002A3D2E" w:rsidRPr="001908D7">
        <w:rPr>
          <w:vertAlign w:val="superscript"/>
        </w:rPr>
        <w:endnoteReference w:id="26"/>
      </w:r>
      <w:r w:rsidR="002A3D2E">
        <w:t>」とある。より詳しい建物の立地は次の通りだ。山の側面には、平屋が一番下にあり、種助が「中段」と呼んだ旧阪田別荘</w:t>
      </w:r>
      <w:r w:rsidR="002A3D2E" w:rsidRPr="001908D7">
        <w:rPr>
          <w:vertAlign w:val="superscript"/>
        </w:rPr>
        <w:endnoteReference w:id="27"/>
      </w:r>
      <w:r w:rsidR="002A3D2E">
        <w:t>の集会所が、山の尾根にあった一番高いところの家との間にある</w:t>
      </w:r>
      <w:r w:rsidR="002A3D2E" w:rsidRPr="001908D7">
        <w:rPr>
          <w:vertAlign w:val="superscript"/>
        </w:rPr>
        <w:endnoteReference w:id="28"/>
      </w:r>
      <w:r w:rsidR="002A3D2E">
        <w:t>。「ポロポロ」では戦時中に参拝者が少なかったことから一番下の家を集会所代わりにしているという記述があるが</w:t>
      </w:r>
      <w:r w:rsidR="002A3D2E" w:rsidRPr="001908D7">
        <w:rPr>
          <w:vertAlign w:val="superscript"/>
        </w:rPr>
        <w:endnoteReference w:id="29"/>
      </w:r>
      <w:r w:rsidR="002A3D2E">
        <w:t>、『アメン父』によれば、一番下の家が生活の拠点だったことがうかがえるので、「ポロポロ」の作中で帰る家と礼拝する場所が一致している点は現実と同様だ</w:t>
      </w:r>
      <w:r w:rsidR="002A3D2E" w:rsidRPr="001908D7">
        <w:rPr>
          <w:vertAlign w:val="superscript"/>
        </w:rPr>
        <w:endnoteReference w:id="30"/>
      </w:r>
      <w:r w:rsidR="002A3D2E">
        <w:t>。</w:t>
      </w:r>
    </w:p>
    <w:p w:rsidR="00E93321" w:rsidRDefault="002A3D2E" w:rsidP="000826AE">
      <w:pPr>
        <w:ind w:firstLineChars="100" w:firstLine="192"/>
      </w:pPr>
      <w:r>
        <w:t>現実と物語が異なっている点として、作中では、「ポロポロ」という言葉はパウロがつまったものだとされているのに対し、これが部分的に創作であったことが平岡篤頼との対談で田</w:t>
      </w:r>
      <w:r w:rsidR="00E93321">
        <w:t>中自身が</w:t>
      </w:r>
      <w:r w:rsidR="00AE2805">
        <w:rPr>
          <w:rFonts w:hint="eastAsia"/>
        </w:rPr>
        <w:t>次のように</w:t>
      </w:r>
      <w:r w:rsidR="00E93321">
        <w:t>証言している。</w:t>
      </w:r>
    </w:p>
    <w:p w:rsidR="00AE2805" w:rsidRDefault="00AE2805" w:rsidP="000826AE">
      <w:pPr>
        <w:ind w:firstLineChars="100" w:firstLine="192"/>
        <w:rPr>
          <w:rFonts w:hint="eastAsia"/>
        </w:rPr>
      </w:pPr>
    </w:p>
    <w:p w:rsidR="002A3D2E" w:rsidRDefault="002A3D2E" w:rsidP="00E93321">
      <w:pPr>
        <w:ind w:leftChars="100" w:left="577" w:hangingChars="200" w:hanging="385"/>
        <w:jc w:val="left"/>
      </w:pPr>
      <w:r>
        <w:rPr>
          <w:b/>
        </w:rPr>
        <w:t>田中</w:t>
      </w:r>
      <w:r>
        <w:t> </w:t>
      </w:r>
      <w: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t>“</w:t>
      </w:r>
      <w:r>
        <w:t>ポロポロ</w:t>
      </w:r>
      <w:r>
        <w:t>”</w:t>
      </w:r>
      <w:r>
        <w:t>は、</w:t>
      </w:r>
      <w:r>
        <w:t>“</w:t>
      </w:r>
      <w:r>
        <w:t>南無妙法蓮華経</w:t>
      </w:r>
      <w:r>
        <w:t>”</w:t>
      </w:r>
      <w:r>
        <w:t>とか</w:t>
      </w:r>
      <w:r>
        <w:t>“</w:t>
      </w:r>
      <w:r>
        <w:t>南無阿彌陀仏</w:t>
      </w:r>
      <w:r>
        <w:t>”</w:t>
      </w:r>
      <w:r>
        <w:t>とかに思わたんじゃ困るんでしてね、ただ</w:t>
      </w:r>
      <w:r>
        <w:t>“</w:t>
      </w:r>
      <w:r>
        <w:t>ポロポロ</w:t>
      </w:r>
      <w:r>
        <w:t>”</w:t>
      </w:r>
      <w:r>
        <w:t>言ってる、ただ何か言ってるということだけのことなんですよ。</w:t>
      </w:r>
    </w:p>
    <w:p w:rsidR="002A3D2E" w:rsidRDefault="002A3D2E" w:rsidP="00E93321">
      <w:pPr>
        <w:ind w:leftChars="100" w:left="577" w:hangingChars="200" w:hanging="385"/>
        <w:jc w:val="left"/>
      </w:pPr>
      <w:r>
        <w:rPr>
          <w:b/>
        </w:rPr>
        <w:t>平岡</w:t>
      </w:r>
      <w:r>
        <w:t> </w:t>
      </w:r>
      <w:r>
        <w:t>要するに、</w:t>
      </w:r>
      <w:r>
        <w:t>“</w:t>
      </w:r>
      <w:r>
        <w:t>ポロポロ</w:t>
      </w:r>
      <w:r>
        <w:t>”</w:t>
      </w:r>
      <w:r>
        <w:t>と言うのは意味がなくて脈絡もなくて、ただ</w:t>
      </w:r>
      <w:r>
        <w:t>“</w:t>
      </w:r>
      <w:r>
        <w:t>ポロポロ</w:t>
      </w:r>
      <w:r>
        <w:t>”</w:t>
      </w:r>
      <w:r>
        <w:t>出てくると言うことですね。それは</w:t>
      </w:r>
      <w:r>
        <w:t>“</w:t>
      </w:r>
      <w:r>
        <w:t>ポロポロ</w:t>
      </w:r>
      <w:r>
        <w:t>”</w:t>
      </w:r>
      <w:r>
        <w:t>と訴えかける、祈りかけるのか、それとも神がかりみたいにひとりでに出てくるのか。</w:t>
      </w:r>
    </w:p>
    <w:p w:rsidR="002A3D2E" w:rsidRDefault="002A3D2E" w:rsidP="00E93321">
      <w:pPr>
        <w:ind w:leftChars="100" w:left="577" w:hangingChars="200" w:hanging="385"/>
        <w:jc w:val="left"/>
      </w:pPr>
      <w:r>
        <w:rPr>
          <w:b/>
        </w:rPr>
        <w:t>田中</w:t>
      </w:r>
      <w:r>
        <w:t> </w:t>
      </w:r>
      <w:r>
        <w:t>ひとりででしょうね。ひとりでといっても、これはひとりでに出たものであるか、自己催眠であるか分析すれば色々あると思いますよ。ただポロポロ、ポロポロとやってて、ポロポロがとまらないなんていう人もいて、それだって精神分析をすれば、やっぱりデモンストレーションの一種だとかいろんなことを言うかも知れないけど、そんなことを言ったってしょうがないんでね。ただポロポロ、ポロポロ、あんまり意識的ではないんでね、お題目を何遍唱えれば何とかなるというんじゃないんですね</w:t>
      </w:r>
      <w:r w:rsidRPr="001908D7">
        <w:rPr>
          <w:vertAlign w:val="superscript"/>
        </w:rPr>
        <w:endnoteReference w:id="31"/>
      </w:r>
      <w:r>
        <w:t>。</w:t>
      </w:r>
    </w:p>
    <w:p w:rsidR="00E93321" w:rsidRDefault="00E93321" w:rsidP="000826AE">
      <w:pPr>
        <w:ind w:firstLineChars="100" w:firstLine="192"/>
      </w:pPr>
    </w:p>
    <w:p w:rsidR="002A3D2E" w:rsidRDefault="00E93321" w:rsidP="00EB47C8">
      <w:pPr>
        <w:ind w:firstLineChars="100" w:firstLine="192"/>
      </w:pPr>
      <w:r>
        <w:t>対談ではその後、</w:t>
      </w:r>
      <w:r w:rsidR="001908D7">
        <w:t>「ポロポロ」の語り手と同じく</w:t>
      </w:r>
      <w:r w:rsidR="002A3D2E">
        <w:t>田中はポロポロと言うことはなかったが</w:t>
      </w:r>
      <w:r w:rsidR="002A3D2E" w:rsidRPr="001908D7">
        <w:rPr>
          <w:vertAlign w:val="superscript"/>
        </w:rPr>
        <w:endnoteReference w:id="32"/>
      </w:r>
      <w:r>
        <w:t>、「ギャア」といった声を</w:t>
      </w:r>
      <w:r>
        <w:rPr>
          <w:rFonts w:hint="eastAsia"/>
        </w:rPr>
        <w:t>出したことがあると打ち明けている</w:t>
      </w:r>
      <w:r w:rsidRPr="001908D7">
        <w:rPr>
          <w:rStyle w:val="af2"/>
        </w:rPr>
        <w:endnoteReference w:id="33"/>
      </w:r>
      <w:r w:rsidR="002A3D2E">
        <w:t>。それについて、田中はウィリアム・ジェイムズの『宗教経験の諸相』を引きながら、ポロポロとは別の意味で宗教経験のようなものがあったと語っている</w:t>
      </w:r>
      <w:r w:rsidR="002A3D2E" w:rsidRPr="00EB47C8">
        <w:rPr>
          <w:vertAlign w:val="superscript"/>
        </w:rPr>
        <w:endnoteReference w:id="34"/>
      </w:r>
      <w:r w:rsidR="00EB47C8">
        <w:t>。こうした逸話が、先行研究</w:t>
      </w:r>
      <w:r w:rsidR="00EB47C8">
        <w:rPr>
          <w:rFonts w:hint="eastAsia"/>
        </w:rPr>
        <w:t>に見</w:t>
      </w:r>
      <w:r w:rsidR="00EB47C8">
        <w:rPr>
          <w:rFonts w:hint="eastAsia"/>
        </w:rPr>
        <w:lastRenderedPageBreak/>
        <w:t>られたような、</w:t>
      </w:r>
      <w:r w:rsidR="00EB47C8">
        <w:t>言葉</w:t>
      </w:r>
      <w:r w:rsidR="002A3D2E">
        <w:t>の</w:t>
      </w:r>
      <w:r w:rsidR="00EB47C8">
        <w:rPr>
          <w:rFonts w:hint="eastAsia"/>
        </w:rPr>
        <w:t>放棄</w:t>
      </w:r>
      <w:r w:rsidR="002A3D2E">
        <w:t>が宗教的経験によって乗り越えられているといった評価の定着の原因だと考えられる。</w:t>
      </w:r>
    </w:p>
    <w:p w:rsidR="002A3D2E" w:rsidRDefault="00EB47C8" w:rsidP="00EB47C8">
      <w:pPr>
        <w:ind w:firstLineChars="100" w:firstLine="192"/>
        <w:rPr>
          <w:rFonts w:hint="eastAsia"/>
        </w:rPr>
      </w:pPr>
      <w:r>
        <w:rPr>
          <w:rFonts w:hint="eastAsia"/>
        </w:rPr>
        <w:t>しかし、</w:t>
      </w:r>
      <w:r w:rsidRPr="00EB47C8">
        <w:rPr>
          <w:rFonts w:hint="eastAsia"/>
          <w:em w:val="comma"/>
        </w:rPr>
        <w:t>ポロポロ</w:t>
      </w:r>
      <w:r>
        <w:rPr>
          <w:rFonts w:hint="eastAsia"/>
        </w:rPr>
        <w:t>といったフレーズを多用するのとは裏腹に、そ</w:t>
      </w:r>
      <w:r w:rsidR="002A3D2E">
        <w:t>もそも田中は言葉に対して</w:t>
      </w:r>
      <w:r w:rsidR="00480394">
        <w:rPr>
          <w:rFonts w:hint="eastAsia"/>
        </w:rPr>
        <w:t>配慮する</w:t>
      </w:r>
      <w:r w:rsidR="002A3D2E">
        <w:t>人物だった。それは、田中の</w:t>
      </w:r>
      <w:r w:rsidR="00AE2805">
        <w:rPr>
          <w:rFonts w:hint="eastAsia"/>
        </w:rPr>
        <w:t>翻訳家としてのキャリアからも明らかだ</w:t>
      </w:r>
      <w:r w:rsidR="002A3D2E">
        <w:t>。田中は、</w:t>
      </w:r>
      <w:r w:rsidR="00AE2805">
        <w:rPr>
          <w:rFonts w:hint="eastAsia"/>
        </w:rPr>
        <w:t>1950</w:t>
      </w:r>
      <w:r w:rsidR="00AE2805">
        <w:rPr>
          <w:rFonts w:hint="eastAsia"/>
        </w:rPr>
        <w:t>年代から</w:t>
      </w:r>
      <w:r w:rsidR="002A3D2E">
        <w:t>ミステリの翻訳を</w:t>
      </w:r>
      <w:r w:rsidR="00443038">
        <w:rPr>
          <w:rFonts w:hint="eastAsia"/>
        </w:rPr>
        <w:t>精力的に</w:t>
      </w:r>
      <w:r w:rsidR="00AE2805">
        <w:t>行なっ</w:t>
      </w:r>
      <w:r w:rsidR="00AE2805">
        <w:rPr>
          <w:rFonts w:hint="eastAsia"/>
        </w:rPr>
        <w:t>ていた</w:t>
      </w:r>
      <w:r w:rsidR="002A3D2E" w:rsidRPr="00443038">
        <w:rPr>
          <w:vertAlign w:val="superscript"/>
        </w:rPr>
        <w:endnoteReference w:id="35"/>
      </w:r>
      <w:r w:rsidR="00AE2805">
        <w:t>。さらに、</w:t>
      </w:r>
      <w:r w:rsidR="00443038">
        <w:rPr>
          <w:rFonts w:hint="eastAsia"/>
        </w:rPr>
        <w:t>晩年</w:t>
      </w:r>
      <w:r w:rsidR="00AE2805">
        <w:rPr>
          <w:rFonts w:hint="eastAsia"/>
        </w:rPr>
        <w:t>になって</w:t>
      </w:r>
      <w:r w:rsidR="00443038">
        <w:rPr>
          <w:rFonts w:hint="eastAsia"/>
        </w:rPr>
        <w:t>、</w:t>
      </w:r>
      <w:r w:rsidR="00AE2805">
        <w:rPr>
          <w:rFonts w:hint="eastAsia"/>
        </w:rPr>
        <w:t>彼は</w:t>
      </w:r>
      <w:r w:rsidR="002A3D2E">
        <w:t>広辞苑改訂版の座談会に出席している</w:t>
      </w:r>
      <w:r w:rsidR="002A3D2E" w:rsidRPr="00443038">
        <w:rPr>
          <w:vertAlign w:val="superscript"/>
        </w:rPr>
        <w:endnoteReference w:id="36"/>
      </w:r>
      <w:r w:rsidR="002A3D2E">
        <w:t>。その対談の中で、田中は自らの翻訳経験や使用している辞書について雄弁に語っている</w:t>
      </w:r>
      <w:r w:rsidR="002A3D2E" w:rsidRPr="00443038">
        <w:rPr>
          <w:vertAlign w:val="superscript"/>
        </w:rPr>
        <w:endnoteReference w:id="37"/>
      </w:r>
      <w:r w:rsidR="002A3D2E">
        <w:t>。先行研究の論者の指摘とは異なり、むしろ田中は言葉をどのように用いるかという点について細心の注意を払っている</w:t>
      </w:r>
      <w:r w:rsidR="00443038">
        <w:rPr>
          <w:rFonts w:hint="eastAsia"/>
        </w:rPr>
        <w:t>のだ</w:t>
      </w:r>
      <w:r w:rsidR="00443038">
        <w:t>。こうした点から、</w:t>
      </w:r>
      <w:r w:rsidR="00443038" w:rsidRPr="00443038">
        <w:rPr>
          <w:em w:val="comma"/>
        </w:rPr>
        <w:t>ポロポロ</w:t>
      </w:r>
      <w:r w:rsidR="002A3D2E">
        <w:t>という異言</w:t>
      </w:r>
      <w:r w:rsidR="00443038">
        <w:rPr>
          <w:rFonts w:hint="eastAsia"/>
        </w:rPr>
        <w:t>によって惹起される</w:t>
      </w:r>
      <w:r w:rsidR="002A3D2E">
        <w:t>先行研究や谷崎賞での評論で繰り返し述べられている言葉の</w:t>
      </w:r>
      <w:r w:rsidR="00443038">
        <w:rPr>
          <w:rFonts w:hint="eastAsia"/>
        </w:rPr>
        <w:t>放棄というテーマが「ポロポロ」のすべてでは決してないのは明らかである</w:t>
      </w:r>
      <w:r w:rsidR="002A3D2E">
        <w:t>。</w:t>
      </w:r>
      <w:r w:rsidR="00443038">
        <w:rPr>
          <w:rFonts w:hint="eastAsia"/>
        </w:rPr>
        <w:t>重要なのは、田中がいう「体裁」、すなわち、</w:t>
      </w:r>
      <w:r w:rsidR="002A3D2E">
        <w:t>言葉をどのように用いるか</w:t>
      </w:r>
      <w:r w:rsidR="00443038">
        <w:rPr>
          <w:rFonts w:hint="eastAsia"/>
        </w:rPr>
        <w:t>という点であり、その</w:t>
      </w:r>
      <w:r w:rsidR="00443038">
        <w:t>分析こそ「ポロポロ」</w:t>
      </w:r>
      <w:r w:rsidR="00443038">
        <w:rPr>
          <w:rFonts w:hint="eastAsia"/>
        </w:rPr>
        <w:t>に新しい解釈を与える。</w:t>
      </w:r>
    </w:p>
    <w:p w:rsidR="002A3D2E" w:rsidRDefault="002A3D2E" w:rsidP="000826AE">
      <w:pPr>
        <w:ind w:firstLineChars="100" w:firstLine="192"/>
        <w:rPr>
          <w:rFonts w:hint="eastAsia"/>
        </w:rPr>
      </w:pPr>
    </w:p>
    <w:p w:rsidR="002A3D2E" w:rsidRDefault="002A3D2E" w:rsidP="000826AE">
      <w:pPr>
        <w:pStyle w:val="ae"/>
      </w:pPr>
      <w:bookmarkStart w:id="3" w:name="ポロポロにおける語りの技法"/>
      <w:r>
        <w:rPr>
          <w:rFonts w:hint="eastAsia"/>
          <w:lang w:eastAsia="ja-JP"/>
        </w:rPr>
        <w:t xml:space="preserve">4. </w:t>
      </w:r>
      <w:bookmarkEnd w:id="3"/>
      <w:r>
        <w:rPr>
          <w:rFonts w:hint="eastAsia"/>
          <w:lang w:eastAsia="ja-JP"/>
        </w:rPr>
        <w:t>黙説法と共同体から排除された語り手</w:t>
      </w:r>
    </w:p>
    <w:p w:rsidR="002A3D2E" w:rsidRDefault="002A3D2E" w:rsidP="000826AE">
      <w:pPr>
        <w:ind w:firstLineChars="100" w:firstLine="192"/>
      </w:pPr>
      <w:r>
        <w:t>ジェラール・ジュネットはマルセル・プルーストの『失われた時を求めて』を分析していく中で、それまでの物語論で一般的だった物語の内容を物語内容（</w:t>
      </w:r>
      <w:r>
        <w:t>histoire</w:t>
      </w:r>
      <w:r>
        <w:t>）、物語の形式を物語言説（</w:t>
      </w:r>
      <w:r>
        <w:t>discours</w:t>
      </w:r>
      <w:r w:rsidR="00443038">
        <w:t>）の分類に加えて、物語を語っている語り手のあり方</w:t>
      </w:r>
      <w:r w:rsidR="00443038">
        <w:rPr>
          <w:rFonts w:hint="eastAsia"/>
        </w:rPr>
        <w:t>、すなわち</w:t>
      </w:r>
      <w:r>
        <w:t>語り（</w:t>
      </w:r>
      <w:r>
        <w:t>narration</w:t>
      </w:r>
      <w:r>
        <w:t>）に注目した</w:t>
      </w:r>
      <w:r w:rsidRPr="00443038">
        <w:rPr>
          <w:vertAlign w:val="superscript"/>
        </w:rPr>
        <w:endnoteReference w:id="38"/>
      </w:r>
      <w:r w:rsidR="00443038">
        <w:t>。『失われた時を求めて』</w:t>
      </w:r>
      <w:r w:rsidR="00443038">
        <w:rPr>
          <w:rFonts w:hint="eastAsia"/>
        </w:rPr>
        <w:t>では、</w:t>
      </w:r>
      <w:r w:rsidR="00443038">
        <w:t>物語の中で流れる時間</w:t>
      </w:r>
      <w:r w:rsidR="00443038">
        <w:rPr>
          <w:rFonts w:hint="eastAsia"/>
        </w:rPr>
        <w:t>が</w:t>
      </w:r>
      <w:r>
        <w:t>複層的</w:t>
      </w:r>
      <w:r w:rsidR="00443038">
        <w:rPr>
          <w:rFonts w:hint="eastAsia"/>
        </w:rPr>
        <w:t>になっている</w:t>
      </w:r>
      <w:r w:rsidR="00443038">
        <w:t>。出来事の省略</w:t>
      </w:r>
      <w:r w:rsidR="00443038">
        <w:rPr>
          <w:rFonts w:hint="eastAsia"/>
        </w:rPr>
        <w:t>、</w:t>
      </w:r>
      <w:r>
        <w:t>時間を止めたままの風景の描写、ある時</w:t>
      </w:r>
      <w:r w:rsidR="00443038">
        <w:t>点から未来に起きることを示</w:t>
      </w:r>
      <w:r w:rsidR="00443038">
        <w:rPr>
          <w:rFonts w:hint="eastAsia"/>
        </w:rPr>
        <w:t>す語り</w:t>
      </w:r>
      <w:r>
        <w:t>、あるいはその逆に物語の中で起きてしまった出来事から前の時点へ戻</w:t>
      </w:r>
      <w:r w:rsidR="00443038">
        <w:t>るといった語りが様々な形で見受けられる。ところで、「ポロポロ」</w:t>
      </w:r>
      <w:r w:rsidR="00443038">
        <w:rPr>
          <w:rFonts w:hint="eastAsia"/>
        </w:rPr>
        <w:t>で</w:t>
      </w:r>
      <w:r>
        <w:t>は物語の顛末に関わるある決定的な語りが採用されている。</w:t>
      </w:r>
    </w:p>
    <w:p w:rsidR="002A3D2E" w:rsidRDefault="002A3D2E" w:rsidP="000826AE">
      <w:pPr>
        <w:ind w:firstLineChars="100" w:firstLine="192"/>
      </w:pPr>
      <w:r>
        <w:t>その語りの正体の手がかりは、「ポロポロ」の冒頭にすでにある。</w:t>
      </w:r>
    </w:p>
    <w:p w:rsidR="00443038" w:rsidRDefault="00443038" w:rsidP="000826AE">
      <w:pPr>
        <w:ind w:firstLineChars="100" w:firstLine="192"/>
        <w:rPr>
          <w:rFonts w:hint="eastAsia"/>
        </w:rPr>
      </w:pPr>
    </w:p>
    <w:p w:rsidR="002A3D2E" w:rsidRDefault="002A3D2E" w:rsidP="00443038">
      <w:pPr>
        <w:ind w:leftChars="100" w:left="192"/>
        <w:jc w:val="left"/>
      </w:pPr>
      <w:r>
        <w:t>石段をあがりきると、すぐにそこに、人が立っていて、ぼくは、おや、とおもった。石段はごろんとぶっとい御影石で、数も四十段ぐらいはあり、その下につづく</w:t>
      </w:r>
      <w:r w:rsidRPr="00443038">
        <w:rPr>
          <w:u w:val="single"/>
        </w:rPr>
        <w:t>段々畑のあいだの道をのぼってくるときも</w:t>
      </w:r>
      <w:r>
        <w:t>、前のほうに、人かげはなかったからだ。（略）港町特有の家々の屋根と屋根が段々となってかさ</w:t>
      </w:r>
      <w:r w:rsidR="00443038">
        <w:t>なりあった坂道の家なみをぬけると、あとは家もまばらで、やがて、</w:t>
      </w:r>
      <w:r w:rsidRPr="00443038">
        <w:rPr>
          <w:u w:val="single"/>
        </w:rPr>
        <w:t>畑のはしの幅五〇センチほどの一直線の細道になり、ぼくの家までは、ちいさな谷をこして、見とおしだった</w:t>
      </w:r>
      <w:r w:rsidRPr="00443038">
        <w:rPr>
          <w:vertAlign w:val="superscript"/>
        </w:rPr>
        <w:endnoteReference w:id="39"/>
      </w:r>
      <w:r>
        <w:t>。</w:t>
      </w:r>
      <w:r w:rsidR="00C53804">
        <w:rPr>
          <w:rFonts w:hint="eastAsia"/>
        </w:rPr>
        <w:t>（下線部は筆者</w:t>
      </w:r>
      <w:r w:rsidR="00AE2805">
        <w:rPr>
          <w:rFonts w:hint="eastAsia"/>
        </w:rPr>
        <w:t>による</w:t>
      </w:r>
      <w:r w:rsidR="00C53804">
        <w:rPr>
          <w:rFonts w:hint="eastAsia"/>
        </w:rPr>
        <w:t>）</w:t>
      </w:r>
    </w:p>
    <w:p w:rsidR="00443038" w:rsidRDefault="00443038" w:rsidP="000826AE">
      <w:pPr>
        <w:ind w:firstLineChars="100" w:firstLine="192"/>
        <w:rPr>
          <w:rFonts w:hint="eastAsia"/>
        </w:rPr>
      </w:pPr>
    </w:p>
    <w:p w:rsidR="002A3D2E" w:rsidRDefault="00C53804" w:rsidP="000826AE">
      <w:pPr>
        <w:ind w:firstLineChars="100" w:firstLine="192"/>
      </w:pPr>
      <w:r>
        <w:t>注目したいのは、下線部である。語り手が帰る家</w:t>
      </w:r>
      <w:r>
        <w:rPr>
          <w:rFonts w:hint="eastAsia"/>
        </w:rPr>
        <w:t>は、</w:t>
      </w:r>
      <w:r w:rsidR="002A3D2E">
        <w:t>3</w:t>
      </w:r>
      <w:r w:rsidR="002A3D2E">
        <w:t>つの家屋のうち、最も手前の家であり、そこで祈祷が行われているのは前節で述べた通りだ。語り手は、段々畑の細道を取って、家路を辿る。ところで、</w:t>
      </w:r>
      <w:r>
        <w:rPr>
          <w:rFonts w:hint="eastAsia"/>
        </w:rPr>
        <w:t>この段々畑について、</w:t>
      </w:r>
      <w:r w:rsidR="002A3D2E">
        <w:t>語り手は次のような逸話を</w:t>
      </w:r>
      <w:r w:rsidR="002A3D2E">
        <w:lastRenderedPageBreak/>
        <w:t>語っている。</w:t>
      </w:r>
    </w:p>
    <w:p w:rsidR="00C53804" w:rsidRDefault="00C53804" w:rsidP="000826AE">
      <w:pPr>
        <w:ind w:firstLineChars="100" w:firstLine="192"/>
        <w:rPr>
          <w:rFonts w:hint="eastAsia"/>
        </w:rPr>
      </w:pPr>
    </w:p>
    <w:p w:rsidR="002A3D2E" w:rsidRDefault="002A3D2E" w:rsidP="00C53804">
      <w:pPr>
        <w:ind w:leftChars="100" w:left="192"/>
        <w:jc w:val="left"/>
      </w:pPr>
      <w:r>
        <w:t>うちの段々畑のいちばん下は、よその墓場だった。（略）その下の、そのまたはんぶんぐらいの地所に、よその家の墓がたっていたのだが、ある日、たくさんの男たちがきて、その墓をうちのいちばん下の段々畑にうつした。（略）もう日が暮れており、墓をうつくしかえた男たちがかえって、ほんのすこしたったとき、協会の庭の植木のめんどうを見てる一家のかみさんが、「奥さん！先生！」と、うちにかけこんできた。</w:t>
      </w:r>
      <w:r w:rsidR="00C53804">
        <w:rPr>
          <w:rFonts w:hint="eastAsia"/>
        </w:rPr>
        <w:t>／</w:t>
      </w:r>
      <w:r>
        <w:t>人魂を見たというのだ。人魂は、ふわふわ、墓のあたりからうきあがって、そのむこうの崖のほうにながれ、崖の下からちょっぴりのぞいている屋根の上をうごいていったらしい</w:t>
      </w:r>
      <w:r w:rsidRPr="00C53804">
        <w:rPr>
          <w:vertAlign w:val="superscript"/>
        </w:rPr>
        <w:endnoteReference w:id="40"/>
      </w:r>
      <w:r>
        <w:t>。</w:t>
      </w:r>
    </w:p>
    <w:p w:rsidR="00C53804" w:rsidRDefault="00C53804" w:rsidP="000826AE">
      <w:pPr>
        <w:ind w:firstLineChars="100" w:firstLine="192"/>
        <w:rPr>
          <w:rFonts w:hint="eastAsia"/>
        </w:rPr>
      </w:pPr>
    </w:p>
    <w:p w:rsidR="002A3D2E" w:rsidRDefault="00C53804" w:rsidP="000826AE">
      <w:pPr>
        <w:ind w:firstLineChars="100" w:firstLine="192"/>
      </w:pPr>
      <w:r>
        <w:t>つまり、</w:t>
      </w:r>
      <w:r>
        <w:rPr>
          <w:rFonts w:hint="eastAsia"/>
        </w:rPr>
        <w:t>最初に引用した家路までの一節で、</w:t>
      </w:r>
      <w:r>
        <w:t>語り手は明らかに、人夫たちの手</w:t>
      </w:r>
      <w:r>
        <w:rPr>
          <w:rFonts w:hint="eastAsia"/>
        </w:rPr>
        <w:t>によって運ばれた</w:t>
      </w:r>
      <w:r w:rsidR="002A3D2E">
        <w:t>、整序されていない</w:t>
      </w:r>
      <w:r>
        <w:rPr>
          <w:rFonts w:hint="eastAsia"/>
        </w:rPr>
        <w:t>であろう</w:t>
      </w:r>
      <w:r w:rsidR="00564F07">
        <w:t>段々畑の下にある墓</w:t>
      </w:r>
      <w:r w:rsidR="00564F07">
        <w:rPr>
          <w:rFonts w:hint="eastAsia"/>
        </w:rPr>
        <w:t>の傍</w:t>
      </w:r>
      <w:r w:rsidR="002A3D2E">
        <w:t>を、「冬のはじめのしらじらした月夜</w:t>
      </w:r>
      <w:r w:rsidR="002A3D2E" w:rsidRPr="00C53804">
        <w:rPr>
          <w:vertAlign w:val="superscript"/>
        </w:rPr>
        <w:endnoteReference w:id="41"/>
      </w:r>
      <w:r w:rsidR="002A3D2E">
        <w:t>」に、町から山を登っていく時に通っていたのにもかかわらず、</w:t>
      </w:r>
      <w:r w:rsidR="00564F07">
        <w:rPr>
          <w:rFonts w:hint="eastAsia"/>
        </w:rPr>
        <w:t>墓については</w:t>
      </w:r>
      <w:r w:rsidR="002A3D2E">
        <w:t>一切言及</w:t>
      </w:r>
      <w:r w:rsidR="00564F07">
        <w:t>していないのだ。さらに、その作業のあとで「人魂」が</w:t>
      </w:r>
      <w:r w:rsidR="00564F07">
        <w:rPr>
          <w:rFonts w:hint="eastAsia"/>
        </w:rPr>
        <w:t>出現した</w:t>
      </w:r>
      <w:r>
        <w:rPr>
          <w:rFonts w:hint="eastAsia"/>
        </w:rPr>
        <w:t>という出来事は、</w:t>
      </w:r>
      <w:r w:rsidR="002A3D2E">
        <w:t>その後、畑を過ぎた先の石段の上で祖父の「ユーレイ</w:t>
      </w:r>
      <w:r w:rsidR="002A3D2E" w:rsidRPr="00C53804">
        <w:rPr>
          <w:vertAlign w:val="superscript"/>
        </w:rPr>
        <w:endnoteReference w:id="42"/>
      </w:r>
      <w:r w:rsidR="002A3D2E">
        <w:t>」を見かけ、一木さんと取り違えた出来事</w:t>
      </w:r>
      <w:r>
        <w:rPr>
          <w:rFonts w:hint="eastAsia"/>
        </w:rPr>
        <w:t>の伏線にもなっており、この墓の逸話は物語の中でも重要な位置にある</w:t>
      </w:r>
      <w:r>
        <w:t>。</w:t>
      </w:r>
      <w:r>
        <w:rPr>
          <w:rFonts w:hint="eastAsia"/>
        </w:rPr>
        <w:t>このように、</w:t>
      </w:r>
      <w:r>
        <w:t>語り手は、</w:t>
      </w:r>
      <w:r>
        <w:rPr>
          <w:rFonts w:hint="eastAsia"/>
        </w:rPr>
        <w:t>物語の本質に関わる情報を後から</w:t>
      </w:r>
      <w:r>
        <w:t>追加することによって</w:t>
      </w:r>
      <w:r>
        <w:rPr>
          <w:rFonts w:hint="eastAsia"/>
        </w:rPr>
        <w:t>、情報が省略されてしまった最初の場面が与える意味を変えている</w:t>
      </w:r>
      <w:r w:rsidR="002A3D2E">
        <w:t>。</w:t>
      </w:r>
      <w:r>
        <w:rPr>
          <w:rFonts w:hint="eastAsia"/>
        </w:rPr>
        <w:t>語り手が出会ったのは決して一木ではありえないということが、このことによってわかるのだ。</w:t>
      </w:r>
    </w:p>
    <w:p w:rsidR="002A3D2E" w:rsidRDefault="002A3D2E" w:rsidP="000826AE">
      <w:pPr>
        <w:ind w:firstLineChars="100" w:firstLine="192"/>
      </w:pPr>
      <w:r>
        <w:t>田中が用いているこの手法は、ジュネットが語りの類型のうち、黙説法（</w:t>
      </w:r>
      <w:r>
        <w:t>paralipse</w:t>
      </w:r>
      <w:r w:rsidR="003503DE">
        <w:t>）と呼ばれるものに相当する。黙説法</w:t>
      </w:r>
      <w:r>
        <w:t>では、語り手は、その時点で視界に入っている、あるいは、思考しているはずの対象には言及せず、後から別の</w:t>
      </w:r>
      <w:r w:rsidR="003503DE">
        <w:rPr>
          <w:rFonts w:hint="eastAsia"/>
        </w:rPr>
        <w:t>時点</w:t>
      </w:r>
      <w:r w:rsidR="003503DE">
        <w:t>で語ること</w:t>
      </w:r>
      <w:r w:rsidR="003503DE">
        <w:rPr>
          <w:rFonts w:hint="eastAsia"/>
        </w:rPr>
        <w:t>によって</w:t>
      </w:r>
      <w:r>
        <w:t>、最初の時点である対象が省略されていたことを示す</w:t>
      </w:r>
      <w:r w:rsidRPr="00C53804">
        <w:rPr>
          <w:vertAlign w:val="superscript"/>
        </w:rPr>
        <w:endnoteReference w:id="43"/>
      </w:r>
      <w:r>
        <w:t>。「ポロポロ」の語り手「ぼく」が</w:t>
      </w:r>
      <w:r w:rsidR="003503DE">
        <w:rPr>
          <w:rFonts w:hint="eastAsia"/>
        </w:rPr>
        <w:t>、</w:t>
      </w:r>
      <w:r>
        <w:t>冒頭のシークエンスで、ソフト帽を被った人に出会い、その横を通り過ぎて段々畑や坂道の家並みを描写する箇所では、語り手が見ているはずの墓の存在が省略されているのである。</w:t>
      </w:r>
    </w:p>
    <w:p w:rsidR="002A3D2E" w:rsidRDefault="002A3D2E" w:rsidP="006B52C5">
      <w:pPr>
        <w:ind w:firstLineChars="100" w:firstLine="192"/>
      </w:pPr>
      <w:r>
        <w:t>ところで、この墓の移設の逸話で、語り手は「父は、もちろん抗議しただろうが、うやむやになったらしい</w:t>
      </w:r>
      <w:r w:rsidRPr="003503DE">
        <w:rPr>
          <w:vertAlign w:val="superscript"/>
        </w:rPr>
        <w:endnoteReference w:id="44"/>
      </w:r>
      <w:r>
        <w:t>」と伝聞調で父の対応に言及する。しかし、結果的に許可のない墓の移設作業が行われてしまったのは、父や</w:t>
      </w:r>
      <w:r w:rsidR="003503DE">
        <w:t>語り手の家族が共同体から排除されているためであった。</w:t>
      </w:r>
      <w:r w:rsidR="00564F07">
        <w:rPr>
          <w:rFonts w:hint="eastAsia"/>
        </w:rPr>
        <w:t>その原因は、</w:t>
      </w:r>
      <w:r w:rsidR="003503DE">
        <w:t>伝記的事実</w:t>
      </w:r>
      <w:r w:rsidR="003503DE">
        <w:rPr>
          <w:rFonts w:hint="eastAsia"/>
        </w:rPr>
        <w:t>から</w:t>
      </w:r>
      <w:r w:rsidR="00564F07">
        <w:rPr>
          <w:rFonts w:hint="eastAsia"/>
        </w:rPr>
        <w:t>も</w:t>
      </w:r>
      <w:r w:rsidR="003503DE">
        <w:rPr>
          <w:rFonts w:hint="eastAsia"/>
        </w:rPr>
        <w:t>明らかなように</w:t>
      </w:r>
      <w:r>
        <w:t>、田中の父種助は呉に血縁も地縁もなかった</w:t>
      </w:r>
      <w:r w:rsidR="00564F07">
        <w:rPr>
          <w:rFonts w:hint="eastAsia"/>
        </w:rPr>
        <w:t>ことになる</w:t>
      </w:r>
      <w:r>
        <w:t>。墓の移設と人魂の出現のあとにも、語り手の一家の私道を隣人の農家</w:t>
      </w:r>
      <w:r w:rsidR="003503DE">
        <w:t>に少しずつ簒奪されていくといった描写が続くことが、より一層、</w:t>
      </w:r>
      <w:r w:rsidR="003503DE">
        <w:rPr>
          <w:rFonts w:hint="eastAsia"/>
        </w:rPr>
        <w:t>地域</w:t>
      </w:r>
      <w:r>
        <w:t>共同</w:t>
      </w:r>
      <w:r w:rsidR="003503DE">
        <w:t>体から</w:t>
      </w:r>
      <w:r w:rsidR="003503DE">
        <w:rPr>
          <w:rFonts w:hint="eastAsia"/>
        </w:rPr>
        <w:t>排除されている家族の姿を想像させる</w:t>
      </w:r>
      <w:r w:rsidRPr="003503DE">
        <w:rPr>
          <w:vertAlign w:val="superscript"/>
        </w:rPr>
        <w:endnoteReference w:id="45"/>
      </w:r>
      <w:r w:rsidR="003503DE">
        <w:t>。また、</w:t>
      </w:r>
      <w:r w:rsidR="003503DE">
        <w:rPr>
          <w:rFonts w:hint="eastAsia"/>
        </w:rPr>
        <w:t>キリスト教</w:t>
      </w:r>
      <w:r>
        <w:t>信者であるというだけで世間からは「きちがいヤソ</w:t>
      </w:r>
      <w:r w:rsidRPr="003503DE">
        <w:rPr>
          <w:vertAlign w:val="superscript"/>
        </w:rPr>
        <w:endnoteReference w:id="46"/>
      </w:r>
      <w:r w:rsidR="00564F07">
        <w:t>」とみなされている</w:t>
      </w:r>
      <w:r w:rsidR="00564F07">
        <w:rPr>
          <w:rFonts w:hint="eastAsia"/>
        </w:rPr>
        <w:t>のにもかかわらず</w:t>
      </w:r>
      <w:r w:rsidR="003503DE">
        <w:t>、アサ</w:t>
      </w:r>
      <w:r w:rsidR="003503DE">
        <w:lastRenderedPageBreak/>
        <w:t>会の立ち上げ</w:t>
      </w:r>
      <w:r w:rsidR="003503DE">
        <w:rPr>
          <w:rFonts w:hint="eastAsia"/>
        </w:rPr>
        <w:t>以後</w:t>
      </w:r>
      <w:r>
        <w:t>、</w:t>
      </w:r>
      <w:r w:rsidR="003503DE">
        <w:rPr>
          <w:rFonts w:hint="eastAsia"/>
        </w:rPr>
        <w:t>一家は</w:t>
      </w:r>
      <w:r>
        <w:t>キリスト教の共同体からも排除されていた。</w:t>
      </w:r>
      <w:r w:rsidR="003503DE">
        <w:rPr>
          <w:rFonts w:hint="eastAsia"/>
        </w:rPr>
        <w:t>さらに、</w:t>
      </w:r>
      <w:r w:rsidR="003503DE">
        <w:t>父は、政府</w:t>
      </w:r>
      <w:r w:rsidR="00564F07">
        <w:rPr>
          <w:rFonts w:hint="eastAsia"/>
        </w:rPr>
        <w:t>の監視対象</w:t>
      </w:r>
      <w:r w:rsidR="003503DE">
        <w:rPr>
          <w:rFonts w:hint="eastAsia"/>
        </w:rPr>
        <w:t>だった</w:t>
      </w:r>
      <w:r w:rsidR="003503DE">
        <w:t>。</w:t>
      </w:r>
      <w:r>
        <w:t>「憲兵隊や特高から、実際にどれだけの圧迫があったかは、子供だったぼくにはわからないけど</w:t>
      </w:r>
      <w:r w:rsidRPr="003503DE">
        <w:rPr>
          <w:vertAlign w:val="superscript"/>
        </w:rPr>
        <w:endnoteReference w:id="47"/>
      </w:r>
      <w:r w:rsidR="003503DE">
        <w:t>」と留保</w:t>
      </w:r>
      <w:r w:rsidR="003503DE">
        <w:rPr>
          <w:rFonts w:hint="eastAsia"/>
        </w:rPr>
        <w:t>されながらも</w:t>
      </w:r>
      <w:r>
        <w:t>、開戦以前から、九州の教会に出張する際に、下関に行く列車の中で特高に尋問された様子が描かれている</w:t>
      </w:r>
      <w:r w:rsidRPr="003503DE">
        <w:rPr>
          <w:vertAlign w:val="superscript"/>
        </w:rPr>
        <w:endnoteReference w:id="48"/>
      </w:r>
      <w:r w:rsidR="00374B15">
        <w:t>。墓それ自体</w:t>
      </w:r>
      <w:r w:rsidR="00374B15">
        <w:rPr>
          <w:rFonts w:hint="eastAsia"/>
        </w:rPr>
        <w:t>が、</w:t>
      </w:r>
      <w:r w:rsidR="00374B15">
        <w:t>語り手の共同体からの排除のテーマに結びついている</w:t>
      </w:r>
      <w:r w:rsidR="00374B15">
        <w:rPr>
          <w:rFonts w:hint="eastAsia"/>
        </w:rPr>
        <w:t>のだ。</w:t>
      </w:r>
      <w:r w:rsidR="006B52C5">
        <w:rPr>
          <w:rFonts w:hint="eastAsia"/>
        </w:rPr>
        <w:t>つまり、</w:t>
      </w:r>
      <w:r>
        <w:t>黙説法によって語り手の視界から排除された墓という語りのレベルが、共同体からの排除ゆえにそこにある墓という排除の</w:t>
      </w:r>
      <w:r w:rsidR="006B52C5">
        <w:rPr>
          <w:rFonts w:hint="eastAsia"/>
        </w:rPr>
        <w:t>主題</w:t>
      </w:r>
      <w:r>
        <w:t>のレベルとが一致していることである。では、この語りとテーマの一致はこの小説にどのような効果をもたらしているのだろうか。</w:t>
      </w:r>
    </w:p>
    <w:p w:rsidR="002A3D2E" w:rsidRDefault="002A3D2E" w:rsidP="000826AE">
      <w:pPr>
        <w:ind w:firstLineChars="100" w:firstLine="192"/>
        <w:rPr>
          <w:rFonts w:hint="eastAsia"/>
        </w:rPr>
      </w:pPr>
    </w:p>
    <w:p w:rsidR="002A3D2E" w:rsidRDefault="002A3D2E" w:rsidP="000826AE">
      <w:pPr>
        <w:pStyle w:val="ae"/>
      </w:pPr>
      <w:bookmarkStart w:id="4" w:name="黙説法とホラー"/>
      <w:r>
        <w:rPr>
          <w:rFonts w:hint="eastAsia"/>
          <w:lang w:eastAsia="ja-JP"/>
        </w:rPr>
        <w:t xml:space="preserve">5. </w:t>
      </w:r>
      <w:r>
        <w:t>ホラー</w:t>
      </w:r>
      <w:bookmarkEnd w:id="4"/>
      <w:r>
        <w:rPr>
          <w:rFonts w:hint="eastAsia"/>
          <w:lang w:eastAsia="ja-JP"/>
        </w:rPr>
        <w:t>としての「ポロポロ」</w:t>
      </w:r>
    </w:p>
    <w:p w:rsidR="002A3D2E" w:rsidRDefault="002A3D2E" w:rsidP="000826AE">
      <w:pPr>
        <w:ind w:firstLineChars="100" w:firstLine="192"/>
      </w:pPr>
      <w:r>
        <w:t>田中を「見てばかりいる人」と評した保坂和志は、その追悼文の末尾で「ぼくは蛇足を一つ書く</w:t>
      </w:r>
      <w:r w:rsidRPr="00571E72">
        <w:rPr>
          <w:vertAlign w:val="superscript"/>
        </w:rPr>
        <w:endnoteReference w:id="49"/>
      </w:r>
      <w:r>
        <w:t>」</w:t>
      </w:r>
      <w:r w:rsidR="00571E72">
        <w:rPr>
          <w:rFonts w:hint="eastAsia"/>
        </w:rPr>
        <w:t>と断り、</w:t>
      </w:r>
      <w:r>
        <w:t>次のように述べている。</w:t>
      </w:r>
    </w:p>
    <w:p w:rsidR="00571E72" w:rsidRDefault="00571E72" w:rsidP="000826AE">
      <w:pPr>
        <w:ind w:firstLineChars="100" w:firstLine="192"/>
        <w:rPr>
          <w:rFonts w:hint="eastAsia"/>
        </w:rPr>
      </w:pPr>
    </w:p>
    <w:p w:rsidR="002A3D2E" w:rsidRDefault="002A3D2E" w:rsidP="00571E72">
      <w:pPr>
        <w:ind w:leftChars="100" w:left="192"/>
        <w:jc w:val="left"/>
      </w:pPr>
      <w:r>
        <w:t>じかに本人の口からも聞いたことだが、ホラー映画はどうしてもダメということだった。引用した箇所の妹に訊くところで、「わりとしつこく」と書いていることに注目してほしい</w:t>
      </w:r>
      <w:r w:rsidRPr="00571E72">
        <w:rPr>
          <w:vertAlign w:val="superscript"/>
        </w:rPr>
        <w:endnoteReference w:id="50"/>
      </w:r>
      <w:r>
        <w:t>。</w:t>
      </w:r>
    </w:p>
    <w:p w:rsidR="00571E72" w:rsidRDefault="00571E72" w:rsidP="000826AE">
      <w:pPr>
        <w:ind w:firstLineChars="100" w:firstLine="192"/>
        <w:rPr>
          <w:rFonts w:hint="eastAsia"/>
        </w:rPr>
      </w:pPr>
    </w:p>
    <w:p w:rsidR="002A3D2E" w:rsidRDefault="002A3D2E" w:rsidP="000826AE">
      <w:pPr>
        <w:ind w:firstLineChars="100" w:firstLine="192"/>
      </w:pPr>
      <w:r>
        <w:t>「妹に訊くところ」とは、玄関のガラス戸が物音もせずに閉まっていた</w:t>
      </w:r>
      <w:r w:rsidR="00571E72">
        <w:rPr>
          <w:rFonts w:hint="eastAsia"/>
        </w:rPr>
        <w:t>のがわかった際に</w:t>
      </w:r>
      <w:r>
        <w:t>、「ぼくは、わりとしつこく、妹にもたずねたが、妹は、ぜったい、玄関のガラス戸はしめていないと言う。ぼくがかえってきて、玄関のガラス戸があく音はきこえたが、しまる音もきいてないそうだ</w:t>
      </w:r>
      <w:r w:rsidRPr="00571E72">
        <w:rPr>
          <w:vertAlign w:val="superscript"/>
        </w:rPr>
        <w:endnoteReference w:id="51"/>
      </w:r>
      <w:r w:rsidR="00571E72">
        <w:t>」という一節のことだ。このように、保坂は田中</w:t>
      </w:r>
      <w:r>
        <w:t>がホラー映画を見ることを好まなかったというエピソードを根拠に、「ポロポロ」のラストシーンでは、語り手がひとりでに閉まったガラスに対して怯えているという解釈を示している。本論において、この保坂の指摘は重要だ。それは、田中が「ポロポロ」で描いているのは、宗教的経験ではなく、ホラーによってもたらされた情動の体験だと考えられるからだ。</w:t>
      </w:r>
    </w:p>
    <w:p w:rsidR="002A3D2E" w:rsidRDefault="002A3D2E" w:rsidP="000826AE">
      <w:pPr>
        <w:ind w:firstLineChars="100" w:firstLine="192"/>
      </w:pPr>
      <w:r>
        <w:t>そもそも、「ポロポロ」において、語り手は「だが、ポロポロは宗教経験でさえない</w:t>
      </w:r>
      <w:r w:rsidRPr="00571E72">
        <w:rPr>
          <w:vertAlign w:val="superscript"/>
        </w:rPr>
        <w:endnoteReference w:id="52"/>
      </w:r>
      <w:r>
        <w:t>」と断言しているうえ、田中自身も、井上忠との対談の中で、「宗教というのは体験とも関係ないと思う。経験でもないしね。宗教体験とか宗教経験とか、強いていえば、戦争体験なんていうのもかなりインチキなんだ</w:t>
      </w:r>
      <w:r w:rsidRPr="00571E72">
        <w:rPr>
          <w:vertAlign w:val="superscript"/>
        </w:rPr>
        <w:endnoteReference w:id="53"/>
      </w:r>
      <w:r>
        <w:t>」と述べている。また、信念と信仰を区別したうえで、信念を心と言い換え、「宗教は心の問題じゃないよ</w:t>
      </w:r>
      <w:r w:rsidRPr="00571E72">
        <w:rPr>
          <w:vertAlign w:val="superscript"/>
        </w:rPr>
        <w:endnoteReference w:id="54"/>
      </w:r>
      <w:r>
        <w:t>」と論じている。つまり、宗教的経験が描かれていると考えられきた「ポロポロ」は</w:t>
      </w:r>
      <w:r w:rsidR="00B943A6">
        <w:rPr>
          <w:rFonts w:hint="eastAsia"/>
        </w:rPr>
        <w:t>、むしろ宗教的</w:t>
      </w:r>
      <w:r>
        <w:t>体験を批判し</w:t>
      </w:r>
      <w:r w:rsidR="00B943A6">
        <w:rPr>
          <w:rFonts w:hint="eastAsia"/>
        </w:rPr>
        <w:t>、</w:t>
      </w:r>
      <w:r>
        <w:t>宗教的経験の代わりに神秘的経験を通じて恐怖を描いたのだと考えらえる。その根拠は</w:t>
      </w:r>
      <w:r w:rsidR="00571E72">
        <w:t>、井上との対談の中で言及されているウィリア</w:t>
      </w:r>
      <w:r w:rsidR="00B943A6">
        <w:t>ム・ジェイムズの</w:t>
      </w:r>
      <w:r w:rsidR="00B943A6">
        <w:rPr>
          <w:rFonts w:hint="eastAsia"/>
        </w:rPr>
        <w:t>情動</w:t>
      </w:r>
      <w:r>
        <w:t>と</w:t>
      </w:r>
      <w:r w:rsidR="00B943A6">
        <w:rPr>
          <w:rFonts w:hint="eastAsia"/>
        </w:rPr>
        <w:t>身体反応</w:t>
      </w:r>
      <w:r>
        <w:t>をめぐる問いが重要となる。</w:t>
      </w:r>
    </w:p>
    <w:p w:rsidR="002A3D2E" w:rsidRDefault="002A3D2E" w:rsidP="000826AE">
      <w:pPr>
        <w:ind w:firstLineChars="100" w:firstLine="192"/>
      </w:pPr>
      <w:r>
        <w:lastRenderedPageBreak/>
        <w:t>田中は、</w:t>
      </w:r>
      <w:r w:rsidR="00AE2805">
        <w:rPr>
          <w:rFonts w:hint="eastAsia"/>
        </w:rPr>
        <w:t>自身の宗教的体験を考察する中で</w:t>
      </w:r>
      <w:r>
        <w:t>ウィリアム・ジェイムズの『宗教的経験の諸相』（</w:t>
      </w:r>
      <w:r>
        <w:t>1902</w:t>
      </w:r>
      <w:r>
        <w:t>年）</w:t>
      </w:r>
      <w:r w:rsidR="00AE2805">
        <w:rPr>
          <w:rFonts w:hint="eastAsia"/>
        </w:rPr>
        <w:t>を参照していたことはすでに述べた。しかし、田中は</w:t>
      </w:r>
      <w:r>
        <w:t>「あれを一応読んだって、宗教とは違うみたい</w:t>
      </w:r>
      <w:r w:rsidRPr="00571E72">
        <w:rPr>
          <w:vertAlign w:val="superscript"/>
        </w:rPr>
        <w:endnoteReference w:id="55"/>
      </w:r>
      <w:r>
        <w:t>」と</w:t>
      </w:r>
      <w:r w:rsidR="00AE2805">
        <w:rPr>
          <w:rFonts w:hint="eastAsia"/>
        </w:rPr>
        <w:t>述べており、これは宗教ではなくむしろ体験について書かれていた本だと考えていたと思われる</w:t>
      </w:r>
      <w:r>
        <w:t>。</w:t>
      </w:r>
      <w:r w:rsidR="00B943A6">
        <w:rPr>
          <w:rFonts w:hint="eastAsia"/>
        </w:rPr>
        <w:t>私は、これが</w:t>
      </w:r>
      <w:r>
        <w:t>ジェイムズがこの著作を「人間性の研究（</w:t>
      </w:r>
      <w:r>
        <w:t>A Study in Human Nature</w:t>
      </w:r>
      <w:r>
        <w:t>）」の中に位置づけてい</w:t>
      </w:r>
      <w:r w:rsidR="00B943A6">
        <w:t>るため</w:t>
      </w:r>
      <w:r w:rsidR="00B943A6">
        <w:rPr>
          <w:rFonts w:hint="eastAsia"/>
        </w:rPr>
        <w:t>だと考えている</w:t>
      </w:r>
      <w:r>
        <w:t>。実際、『宗教的経験の諸相』の冒頭で、ジェイムズは「それゆえ宗教とは</w:t>
      </w:r>
      <w:r w:rsidR="00194C92">
        <w:rPr>
          <w:rFonts w:hint="eastAsia"/>
        </w:rPr>
        <w:t>私たちにとって</w:t>
      </w:r>
      <w:r>
        <w:t>（中略）、霊的なものと考えられるものであるならなんであれ、自らがそれとの関係の中にあると感知して</w:t>
      </w:r>
      <w:r w:rsidR="00194C92">
        <w:t>いる限りにおいて、孤立した個々の人間の感情、行為、経験</w:t>
      </w:r>
      <w:r w:rsidR="00194C92">
        <w:rPr>
          <w:rFonts w:hint="eastAsia"/>
        </w:rPr>
        <w:t>なのだ</w:t>
      </w:r>
      <w:r>
        <w:t>（</w:t>
      </w:r>
      <w:r>
        <w:t>Religion, therefore, (…) shall mean for us the feelings, acts, and experiences of individual men in their solitude, so far as they apprehend themselves to stand in relation to whatever they may consider the divine</w:t>
      </w:r>
      <w:r>
        <w:t>）</w:t>
      </w:r>
      <w:r w:rsidRPr="00442D6F">
        <w:rPr>
          <w:vertAlign w:val="superscript"/>
        </w:rPr>
        <w:endnoteReference w:id="56"/>
      </w:r>
      <w:r>
        <w:t>」と述べ、宗教の分析が人間の感情や行為、経験の分析の一環であると明確に述べている。</w:t>
      </w:r>
      <w:r w:rsidR="00442D6F">
        <w:rPr>
          <w:rFonts w:hint="eastAsia"/>
        </w:rPr>
        <w:t>そして、</w:t>
      </w:r>
      <w:r>
        <w:t>この研究プロジェクトの中でジェイムズはプラグマティズムを提唱する</w:t>
      </w:r>
      <w:r w:rsidRPr="00442D6F">
        <w:rPr>
          <w:vertAlign w:val="superscript"/>
        </w:rPr>
        <w:endnoteReference w:id="57"/>
      </w:r>
      <w:r>
        <w:t>。田中は、そのプラグマティズムに強い関心を持っていたことが、『ポロポロ』所収の</w:t>
      </w:r>
      <w:r>
        <w:t>2</w:t>
      </w:r>
      <w:r w:rsidR="00442D6F">
        <w:t>つの作品</w:t>
      </w:r>
      <w:r w:rsidR="00442D6F">
        <w:rPr>
          <w:rFonts w:hint="eastAsia"/>
        </w:rPr>
        <w:t>に</w:t>
      </w:r>
      <w:r>
        <w:t>うかがえる。</w:t>
      </w:r>
      <w:r w:rsidR="00B943A6">
        <w:rPr>
          <w:rFonts w:hint="eastAsia"/>
        </w:rPr>
        <w:t>1</w:t>
      </w:r>
      <w:r w:rsidR="00B943A6">
        <w:rPr>
          <w:rFonts w:hint="eastAsia"/>
        </w:rPr>
        <w:t>つ目</w:t>
      </w:r>
      <w:r>
        <w:t>の作品は「岩塩の袋」だ。こ</w:t>
      </w:r>
      <w:r w:rsidR="00442D6F">
        <w:t>の物語は岩塩の詰まった袋を背負って釜山から徒歩で行軍するという</w:t>
      </w:r>
      <w:r w:rsidR="00442D6F">
        <w:rPr>
          <w:rFonts w:hint="eastAsia"/>
        </w:rPr>
        <w:t>もの</w:t>
      </w:r>
      <w:r>
        <w:t>だ。語り手はそこで、「行軍のあいだに、みんなは、それこそ表情をなくしていた。プラグマティズムふうに安易な言いかたをするならば、おどろいた表情、反応がなければ、おどろいているとも言えないのかもしれない</w:t>
      </w:r>
      <w:r w:rsidRPr="00442D6F">
        <w:rPr>
          <w:vertAlign w:val="superscript"/>
        </w:rPr>
        <w:endnoteReference w:id="58"/>
      </w:r>
      <w:r w:rsidR="00442D6F">
        <w:t>」と</w:t>
      </w:r>
      <w:r w:rsidR="00442D6F">
        <w:rPr>
          <w:rFonts w:hint="eastAsia"/>
        </w:rPr>
        <w:t>いったように、</w:t>
      </w:r>
      <w:r w:rsidR="00442D6F">
        <w:t>プラグマティズム</w:t>
      </w:r>
      <w:r w:rsidR="00442D6F">
        <w:rPr>
          <w:rFonts w:hint="eastAsia"/>
        </w:rPr>
        <w:t>に</w:t>
      </w:r>
      <w:r w:rsidR="00B943A6">
        <w:t>言及している。</w:t>
      </w:r>
      <w:r w:rsidR="00B943A6">
        <w:rPr>
          <w:rFonts w:hint="eastAsia"/>
        </w:rPr>
        <w:t>2</w:t>
      </w:r>
      <w:r w:rsidR="00B943A6">
        <w:rPr>
          <w:rFonts w:hint="eastAsia"/>
        </w:rPr>
        <w:t>つ目の</w:t>
      </w:r>
      <w:r>
        <w:t>作品は、終戦後、上海に戻った際に出会った、栄養失調で亡くなることになる大尾という戦友との回想を綴った「大尾のこと」だ。上海に着いたばかりの語り手は、中国人の大人が日本兵をただの商売相手としか見なさないのに対して、子供たち</w:t>
      </w:r>
      <w:r w:rsidR="00374B15">
        <w:t>は</w:t>
      </w:r>
      <w:r w:rsidR="00442D6F">
        <w:rPr>
          <w:rFonts w:hint="eastAsia"/>
        </w:rPr>
        <w:t>ただ</w:t>
      </w:r>
      <w:r w:rsidR="00374B15">
        <w:t>石を投げてくるという対照的な行動について、次のように考えた。</w:t>
      </w:r>
    </w:p>
    <w:p w:rsidR="00442D6F" w:rsidRDefault="00442D6F" w:rsidP="000826AE">
      <w:pPr>
        <w:ind w:firstLineChars="100" w:firstLine="192"/>
        <w:rPr>
          <w:rFonts w:hint="eastAsia"/>
        </w:rPr>
      </w:pPr>
    </w:p>
    <w:p w:rsidR="002A3D2E" w:rsidRDefault="002A3D2E" w:rsidP="00442D6F">
      <w:pPr>
        <w:ind w:leftChars="100" w:left="192"/>
        <w:jc w:val="left"/>
      </w:pPr>
      <w:r>
        <w:t>それが、最近、学習という言葉で、このひっかかりがとけたような気がした。あのときの中国人の子供たちは、自分たちにひどいことをしてきた日本兵を憎んで、石を投げたのだろうが、子供たちは、憎むことを、それこそ学習したのではあるまいか。どうも、そんなところがあって、ぼくの気持ちにひっかかってたらしい。／憎む、というような、たいへん直接的な感情でも、やはり学習しないと、その感情があらわれてこないのではないか</w:t>
      </w:r>
      <w:r w:rsidRPr="00442D6F">
        <w:rPr>
          <w:vertAlign w:val="superscript"/>
        </w:rPr>
        <w:endnoteReference w:id="59"/>
      </w:r>
      <w:r>
        <w:t>。</w:t>
      </w:r>
    </w:p>
    <w:p w:rsidR="00442D6F" w:rsidRDefault="00442D6F" w:rsidP="000826AE">
      <w:pPr>
        <w:ind w:firstLineChars="100" w:firstLine="192"/>
        <w:rPr>
          <w:rFonts w:hint="eastAsia"/>
        </w:rPr>
      </w:pPr>
    </w:p>
    <w:p w:rsidR="002A3D2E" w:rsidRDefault="002A3D2E" w:rsidP="000826AE">
      <w:pPr>
        <w:ind w:firstLineChars="100" w:firstLine="192"/>
      </w:pPr>
      <w:r>
        <w:t>田中が「学習」によって、心に生じた感情と行動の溝を埋めていると語ったこの内容は、ジェイムズの「私たちは泣いているから悲しみ、殴っているから怒り、震えているから恐れているのであり、</w:t>
      </w:r>
      <w:r w:rsidR="00194C92">
        <w:t>悲し</w:t>
      </w:r>
      <w:r w:rsidR="00194C92">
        <w:rPr>
          <w:rFonts w:hint="eastAsia"/>
        </w:rPr>
        <w:t>く</w:t>
      </w:r>
      <w:r>
        <w:t>、怒</w:t>
      </w:r>
      <w:r w:rsidR="00194C92">
        <w:rPr>
          <w:rFonts w:hint="eastAsia"/>
        </w:rPr>
        <w:t>り</w:t>
      </w:r>
      <w:r w:rsidR="00194C92">
        <w:t>、恐ろしい</w:t>
      </w:r>
      <w:r w:rsidR="00194C92">
        <w:rPr>
          <w:rFonts w:hint="eastAsia"/>
        </w:rPr>
        <w:t>という理由で</w:t>
      </w:r>
      <w:r w:rsidR="00442D6F">
        <w:rPr>
          <w:rFonts w:hint="eastAsia"/>
        </w:rPr>
        <w:t>、</w:t>
      </w:r>
      <w:r>
        <w:t>泣いたり殴ったり震えたりしている</w:t>
      </w:r>
      <w:r w:rsidR="00194C92">
        <w:rPr>
          <w:rFonts w:hint="eastAsia"/>
        </w:rPr>
        <w:t>から</w:t>
      </w:r>
      <w:r>
        <w:t>ではないのだ（</w:t>
      </w:r>
      <w:r>
        <w:t xml:space="preserve">we feel sorry because we cry, angry because we strike, afraid because we tremble, and not that we cry, strike, or tremble, because we are sorry, angry, or </w:t>
      </w:r>
      <w:r>
        <w:lastRenderedPageBreak/>
        <w:t>fearful.</w:t>
      </w:r>
      <w:r>
        <w:t>）</w:t>
      </w:r>
      <w:r>
        <w:endnoteReference w:id="60"/>
      </w:r>
      <w:r>
        <w:t>」を想起させる。田中は『ポロポロ』の</w:t>
      </w:r>
      <w:r>
        <w:t>4</w:t>
      </w:r>
      <w:r>
        <w:t>年後に発表した「ジョーシキ」の中で、「いや、悲しいから泣くのではなく、泣くから悲しい、みたいなことを言っているらしいプラグマティズムの考えかたには、ひっくりかえりもあるのではないか</w:t>
      </w:r>
      <w:r w:rsidRPr="00442D6F">
        <w:rPr>
          <w:vertAlign w:val="superscript"/>
        </w:rPr>
        <w:endnoteReference w:id="61"/>
      </w:r>
      <w:r>
        <w:t>」と批判的に言及しているものの、ジェイムズの情動をめぐる考察をふまえたうえで『ポロポロ』の短編小説が書かれたと</w:t>
      </w:r>
      <w:r w:rsidR="00B943A6">
        <w:rPr>
          <w:rFonts w:hint="eastAsia"/>
        </w:rPr>
        <w:t>充分に</w:t>
      </w:r>
      <w:r>
        <w:t>考えられる。すると、「ポロポロ」はジェイムズの情動論に基づいて表現されている側面があるはずだ。ところで、この小説でもっとも情動が際立って描かれているのは、本節の冒頭でみたように、ポロポロという宗教的体験ではなく、保坂が指摘しているように、霊的なものの出現に怯える語り手自身</w:t>
      </w:r>
      <w:r w:rsidR="00B943A6">
        <w:rPr>
          <w:rFonts w:hint="eastAsia"/>
        </w:rPr>
        <w:t>の反応</w:t>
      </w:r>
      <w:r w:rsidR="00B943A6">
        <w:t>である。</w:t>
      </w:r>
      <w:r w:rsidR="00B943A6">
        <w:rPr>
          <w:rFonts w:hint="eastAsia"/>
        </w:rPr>
        <w:t>このいわゆるホラー的体験</w:t>
      </w:r>
      <w:r>
        <w:t>とジェイムズの情動論は無縁ではない。</w:t>
      </w:r>
      <w:r w:rsidR="00442D6F">
        <w:rPr>
          <w:rFonts w:hint="eastAsia"/>
        </w:rPr>
        <w:t>ジェイムズの、</w:t>
      </w:r>
      <w:r>
        <w:t>身体的な反応を主観的に捉えた感情こそ情動であるという身体感じ説（</w:t>
      </w:r>
      <w:r>
        <w:t>The Feeling Body)</w:t>
      </w:r>
      <w:r>
        <w:t>は、アントニオ・ダマシオやジェシ</w:t>
      </w:r>
      <w:r w:rsidR="00B943A6">
        <w:t>ー・プリンツらによって再評価され、現代的な情動論を基礎付け</w:t>
      </w:r>
      <w:r w:rsidRPr="00442D6F">
        <w:rPr>
          <w:vertAlign w:val="superscript"/>
        </w:rPr>
        <w:endnoteReference w:id="62"/>
      </w:r>
      <w:r w:rsidR="00B943A6">
        <w:rPr>
          <w:rFonts w:hint="eastAsia"/>
        </w:rPr>
        <w:t>、</w:t>
      </w:r>
      <w:r w:rsidR="00442D6F">
        <w:t>そうした情動論は美学における、</w:t>
      </w:r>
      <w:r>
        <w:t>小説や</w:t>
      </w:r>
      <w:r w:rsidR="00442D6F">
        <w:t>映画</w:t>
      </w:r>
      <w:r w:rsidR="00442D6F">
        <w:rPr>
          <w:rFonts w:hint="eastAsia"/>
        </w:rPr>
        <w:t>で描かれる恐怖の与えるホラーの効果</w:t>
      </w:r>
      <w:r>
        <w:t>の研究に影響を与えている</w:t>
      </w:r>
      <w:r w:rsidR="00B943A6">
        <w:rPr>
          <w:rFonts w:hint="eastAsia"/>
        </w:rPr>
        <w:t>のだ</w:t>
      </w:r>
      <w:r w:rsidRPr="00442D6F">
        <w:rPr>
          <w:vertAlign w:val="superscript"/>
        </w:rPr>
        <w:endnoteReference w:id="63"/>
      </w:r>
      <w:r>
        <w:t>。</w:t>
      </w:r>
    </w:p>
    <w:p w:rsidR="002A3D2E" w:rsidRDefault="00980C79" w:rsidP="000826AE">
      <w:pPr>
        <w:ind w:firstLineChars="100" w:firstLine="192"/>
      </w:pPr>
      <w:r>
        <w:t>このように、ジェイムズの情動論が現在ではホラー的表象の分析</w:t>
      </w:r>
      <w:r>
        <w:rPr>
          <w:rFonts w:hint="eastAsia"/>
        </w:rPr>
        <w:t>において</w:t>
      </w:r>
      <w:r>
        <w:t>重要となっている点で、</w:t>
      </w:r>
      <w:r w:rsidR="002A3D2E">
        <w:t>保坂が「蛇足」と断っていたホラー映画嫌いの田中の姿は決して蛇足ではな</w:t>
      </w:r>
      <w:r w:rsidR="00B943A6">
        <w:rPr>
          <w:rFonts w:hint="eastAsia"/>
        </w:rPr>
        <w:t>い</w:t>
      </w:r>
      <w:r w:rsidR="002A3D2E">
        <w:t>。黙説法によって省略された墓や人魂といったホラー的表象は、ジェイムズの情動論を通じて、「ポロポロ」を理解するうえで本質的な要素となっている。すなわち、「ポロポロ」で潜在的に描かれていたのは、ホラーがもたらす情動だったのだ。</w:t>
      </w:r>
    </w:p>
    <w:p w:rsidR="00877476" w:rsidRDefault="00980C79" w:rsidP="00877476">
      <w:pPr>
        <w:ind w:firstLineChars="100" w:firstLine="192"/>
      </w:pPr>
      <w:r>
        <w:t>このように、「ポロポロ」の隠れた主題となっている</w:t>
      </w:r>
      <w:r>
        <w:rPr>
          <w:rFonts w:hint="eastAsia"/>
        </w:rPr>
        <w:t>ホラー</w:t>
      </w:r>
      <w:r w:rsidR="002A3D2E">
        <w:t>は、</w:t>
      </w:r>
      <w:r w:rsidR="00B943A6">
        <w:rPr>
          <w:rFonts w:hint="eastAsia"/>
        </w:rPr>
        <w:t>文学史においては、</w:t>
      </w:r>
      <w:r w:rsidR="002A3D2E">
        <w:t>18</w:t>
      </w:r>
      <w:r w:rsidR="002A3D2E">
        <w:t>世紀に生まれたゴシック小説にその由来がある。ゴシック小説は、</w:t>
      </w:r>
      <w:r w:rsidR="002A3D2E">
        <w:t>18</w:t>
      </w:r>
      <w:r w:rsidR="002A3D2E">
        <w:t>世紀後半のイギリスで流行した。</w:t>
      </w:r>
      <w:r w:rsidR="00B943A6">
        <w:rPr>
          <w:rFonts w:hint="eastAsia"/>
        </w:rPr>
        <w:t>ゴシック小説に</w:t>
      </w:r>
      <w:r w:rsidR="00FF6033">
        <w:rPr>
          <w:rFonts w:hint="eastAsia"/>
        </w:rPr>
        <w:t>は、</w:t>
      </w:r>
      <w:r w:rsidR="002A3D2E">
        <w:t>孤児や迫害された女性たち、あるいは人に害をなす貴族階級などが暮らしている地下納骨堂のある城や朽ち果てた修道院などを舞台に、登場人物たちが</w:t>
      </w:r>
      <w:r w:rsidR="00FF6033">
        <w:rPr>
          <w:rFonts w:hint="eastAsia"/>
        </w:rPr>
        <w:t>血族の因縁や悪魔的儀式のために</w:t>
      </w:r>
      <w:r w:rsidR="002A3D2E">
        <w:t>怪奇現象に巻き込まれ、</w:t>
      </w:r>
      <w:r w:rsidR="00FF6033">
        <w:t>登場人物の発狂や死によってクライマックスを迎え</w:t>
      </w:r>
      <w:r w:rsidR="002A3D2E">
        <w:t>る</w:t>
      </w:r>
      <w:r w:rsidR="00FF6033">
        <w:rPr>
          <w:rFonts w:hint="eastAsia"/>
        </w:rPr>
        <w:t>といった</w:t>
      </w:r>
      <w:r w:rsidR="002A3D2E">
        <w:t>典型</w:t>
      </w:r>
      <w:r w:rsidR="00FF6033">
        <w:rPr>
          <w:rFonts w:hint="eastAsia"/>
        </w:rPr>
        <w:t>が見られる</w:t>
      </w:r>
      <w:r w:rsidR="002A3D2E" w:rsidRPr="00FF6033">
        <w:rPr>
          <w:vertAlign w:val="superscript"/>
        </w:rPr>
        <w:endnoteReference w:id="64"/>
      </w:r>
      <w:r w:rsidR="002A3D2E">
        <w:t>。</w:t>
      </w:r>
      <w:r w:rsidR="00877476">
        <w:rPr>
          <w:rFonts w:hint="eastAsia"/>
        </w:rPr>
        <w:t>「ポロポロ」では異言を唱える集団が登場し、怪奇現象が起きている点でゴシック的要素を持っていると言えよう。さらに、ゴシック小説の生まれた背景も、「ポロポロ」と類似点がある。</w:t>
      </w:r>
    </w:p>
    <w:p w:rsidR="002A3D2E" w:rsidRDefault="002A3D2E" w:rsidP="00877476">
      <w:pPr>
        <w:ind w:firstLineChars="100" w:firstLine="192"/>
      </w:pPr>
      <w:r>
        <w:t>18</w:t>
      </w:r>
      <w:r>
        <w:t>世紀に産業革命を迎えたイギリスでは、都市部へ人口流入が起き、産業形態</w:t>
      </w:r>
      <w:r w:rsidR="00877476">
        <w:rPr>
          <w:rFonts w:hint="eastAsia"/>
        </w:rPr>
        <w:t>の変化</w:t>
      </w:r>
      <w:r>
        <w:t>に伴った賃金労働者</w:t>
      </w:r>
      <w:r w:rsidR="00877476">
        <w:rPr>
          <w:rFonts w:hint="eastAsia"/>
        </w:rPr>
        <w:t>が誕生するなど、生活の大きな変化に直面し、</w:t>
      </w:r>
      <w:r>
        <w:t>「説明不可能なものやタブーとされているもの、非理性的なものを理解することを、その中心的な目標とする文学が台頭した</w:t>
      </w:r>
      <w:r w:rsidRPr="00FF6033">
        <w:rPr>
          <w:vertAlign w:val="superscript"/>
        </w:rPr>
        <w:endnoteReference w:id="65"/>
      </w:r>
      <w:r>
        <w:t>」。また、</w:t>
      </w:r>
      <w:r>
        <w:t>1790</w:t>
      </w:r>
      <w:r>
        <w:t>年代から</w:t>
      </w:r>
      <w:r>
        <w:t>1820</w:t>
      </w:r>
      <w:r>
        <w:t>年代にゴシック小説の流星は</w:t>
      </w:r>
      <w:r w:rsidR="00B943A6">
        <w:t>頂点を極めるが、当時から重要とみなされていた作品の多くの語り手</w:t>
      </w:r>
      <w:r w:rsidR="00B943A6">
        <w:rPr>
          <w:rFonts w:hint="eastAsia"/>
        </w:rPr>
        <w:t>は</w:t>
      </w:r>
      <w:r>
        <w:t>、社会的ないし宗教的に迫害されていた</w:t>
      </w:r>
      <w:r w:rsidRPr="00877476">
        <w:rPr>
          <w:vertAlign w:val="superscript"/>
        </w:rPr>
        <w:endnoteReference w:id="66"/>
      </w:r>
      <w:r>
        <w:t>。</w:t>
      </w:r>
      <w:r w:rsidR="00877476">
        <w:rPr>
          <w:rFonts w:hint="eastAsia"/>
        </w:rPr>
        <w:t>こ</w:t>
      </w:r>
      <w:r w:rsidR="00B943A6">
        <w:rPr>
          <w:rFonts w:hint="eastAsia"/>
        </w:rPr>
        <w:t>れらの特徴は</w:t>
      </w:r>
      <w:r w:rsidR="00877476">
        <w:rPr>
          <w:rFonts w:hint="eastAsia"/>
        </w:rPr>
        <w:t>、</w:t>
      </w:r>
      <w:r w:rsidR="00877476">
        <w:t>太平洋戦争開戦の時期が作中自体となっている「ポロポロ」</w:t>
      </w:r>
      <w:r w:rsidR="00B943A6">
        <w:rPr>
          <w:rFonts w:hint="eastAsia"/>
        </w:rPr>
        <w:t>で</w:t>
      </w:r>
      <w:r w:rsidR="00B943A6">
        <w:t>陸軍の主要な軍港となってい</w:t>
      </w:r>
      <w:r w:rsidR="00B943A6">
        <w:rPr>
          <w:rFonts w:hint="eastAsia"/>
        </w:rPr>
        <w:t>た呉が舞台となり</w:t>
      </w:r>
      <w:r>
        <w:t>、産業革命とその内実は大きく異なるものの、ホラー的表象が生まれるような大きな時代の変化</w:t>
      </w:r>
      <w:r w:rsidR="00B943A6">
        <w:rPr>
          <w:rFonts w:hint="eastAsia"/>
        </w:rPr>
        <w:t>、すなわち</w:t>
      </w:r>
      <w:r w:rsidR="00BF6CC0">
        <w:rPr>
          <w:rFonts w:hint="eastAsia"/>
        </w:rPr>
        <w:t>開戦期</w:t>
      </w:r>
      <w:r>
        <w:t>を目撃していた。さらに、黙説法を用いる共同体から排除された語り手もまた、ゴシ</w:t>
      </w:r>
      <w:r>
        <w:lastRenderedPageBreak/>
        <w:t>ック・ホラーの隆盛期に生まれていた</w:t>
      </w:r>
      <w:r w:rsidR="00BF6CC0">
        <w:rPr>
          <w:rFonts w:hint="eastAsia"/>
        </w:rPr>
        <w:t>迫害されている語り手の共通点が見られる</w:t>
      </w:r>
      <w:r>
        <w:t>。</w:t>
      </w:r>
    </w:p>
    <w:p w:rsidR="002A3D2E" w:rsidRDefault="00BF6CC0" w:rsidP="000826AE">
      <w:pPr>
        <w:ind w:firstLineChars="100" w:firstLine="192"/>
      </w:pPr>
      <w:r>
        <w:rPr>
          <w:rFonts w:hint="eastAsia"/>
        </w:rPr>
        <w:t>さらに、</w:t>
      </w:r>
      <w:r w:rsidR="002A3D2E">
        <w:t>ゴシック小説の影響は</w:t>
      </w:r>
      <w:r w:rsidR="002A3D2E">
        <w:t>19</w:t>
      </w:r>
      <w:r w:rsidR="002A3D2E">
        <w:t>世紀にも及び、その形式や主題は</w:t>
      </w:r>
      <w:r w:rsidR="00877476">
        <w:rPr>
          <w:rFonts w:hint="eastAsia"/>
        </w:rPr>
        <w:t>主人公</w:t>
      </w:r>
      <w:r w:rsidR="002A3D2E">
        <w:t>が謎解きをする</w:t>
      </w:r>
      <w:r w:rsidR="00877476">
        <w:rPr>
          <w:rFonts w:hint="eastAsia"/>
        </w:rPr>
        <w:t>探偵小説</w:t>
      </w:r>
      <w:r w:rsidR="002A3D2E">
        <w:t>として生まれ変わる。ウィリアム・パトリック・デイの研究によれば、探偵小説とゴシック小説の主人公は二項対立の関係にある。</w:t>
      </w:r>
      <w:r w:rsidR="002A3D2E">
        <w:t>19</w:t>
      </w:r>
      <w:r w:rsidR="002A3D2E">
        <w:t>世紀末の探偵たちは事件を誰かが持ち込んでくるのを待っている受動的な存在であるのに対して、ゴシック小説の主人公は積極的に怪奇現象の中に向かっていき、そのような現象が起きるのかの謎を解き明かそうとする。そして、同じように探偵も謎を解くが、それは科学的な分析によってであり、ゴシック小説の主人公たちは、感情的に行動して次々に災難に見舞われる</w:t>
      </w:r>
      <w:r w:rsidR="002A3D2E" w:rsidRPr="00624CAD">
        <w:rPr>
          <w:vertAlign w:val="superscript"/>
        </w:rPr>
        <w:endnoteReference w:id="67"/>
      </w:r>
      <w:r w:rsidR="002A3D2E">
        <w:t>。「ポロポロ」では、ゴシック小説のようなホラーに幾度も遭遇することもなければ、「合理的なユーレイなんておかしいけど、そうとしか考えられない</w:t>
      </w:r>
      <w:r w:rsidR="002A3D2E" w:rsidRPr="00624CAD">
        <w:rPr>
          <w:vertAlign w:val="superscript"/>
        </w:rPr>
        <w:endnoteReference w:id="68"/>
      </w:r>
      <w:r w:rsidR="002A3D2E">
        <w:t>」といったように探偵のように謎解きに取り組むこともないので、こうしたゴシック小説の歴史とは関係がないように思われる。しかし、「ポロポロ」もまた、怪奇現象が発生し、その謎を解いていき、解決を血縁に求めているという点では、ゴシック小説や探偵小説の筋に従っている。こうした類似点は、翻訳家としての田中のキャリアに深く関わっている。田中が最初に刊行した翻訳書は</w:t>
      </w:r>
      <w:r w:rsidR="002A3D2E">
        <w:t>J</w:t>
      </w:r>
      <w:r w:rsidR="002A3D2E">
        <w:t>・</w:t>
      </w:r>
      <w:r w:rsidR="002A3D2E">
        <w:t>B</w:t>
      </w:r>
      <w:r w:rsidR="002A3D2E">
        <w:t>・オリヴァンの『憑かれた死』だった</w:t>
      </w:r>
      <w:r w:rsidR="002A3D2E" w:rsidRPr="00624CAD">
        <w:rPr>
          <w:vertAlign w:val="superscript"/>
        </w:rPr>
        <w:endnoteReference w:id="69"/>
      </w:r>
      <w:r w:rsidR="002A3D2E">
        <w:t>。この小説で探偵役を務めるのは最初に殺された被害者の幽霊である。このように、「ポロポロ」</w:t>
      </w:r>
      <w:r w:rsidR="00624CAD">
        <w:rPr>
          <w:rFonts w:hint="eastAsia"/>
        </w:rPr>
        <w:t>の</w:t>
      </w:r>
      <w:r>
        <w:t>ホラー性</w:t>
      </w:r>
      <w:r>
        <w:rPr>
          <w:rFonts w:hint="eastAsia"/>
        </w:rPr>
        <w:t>について</w:t>
      </w:r>
      <w:r w:rsidR="002A3D2E">
        <w:t>その訳業を切り離して考えることは難しいだろう。ゴシック小説から探偵小説</w:t>
      </w:r>
      <w:r>
        <w:rPr>
          <w:rFonts w:hint="eastAsia"/>
        </w:rPr>
        <w:t>に至るまでに生まれた</w:t>
      </w:r>
      <w:r w:rsidR="002A3D2E">
        <w:t>主題を田中は確かに引き継いでいるのだ。</w:t>
      </w:r>
    </w:p>
    <w:p w:rsidR="002A3D2E" w:rsidRDefault="002A3D2E" w:rsidP="000826AE">
      <w:pPr>
        <w:ind w:firstLineChars="100" w:firstLine="192"/>
        <w:rPr>
          <w:rFonts w:hint="eastAsia"/>
        </w:rPr>
      </w:pPr>
    </w:p>
    <w:p w:rsidR="002A3D2E" w:rsidRDefault="002A3D2E" w:rsidP="000826AE">
      <w:pPr>
        <w:pStyle w:val="ae"/>
      </w:pPr>
      <w:bookmarkStart w:id="5" w:name="結びに代えて"/>
      <w:r>
        <w:rPr>
          <w:rFonts w:hint="eastAsia"/>
          <w:lang w:eastAsia="ja-JP"/>
        </w:rPr>
        <w:t xml:space="preserve">6. </w:t>
      </w:r>
      <w:r>
        <w:t>結びに代えて</w:t>
      </w:r>
      <w:bookmarkEnd w:id="5"/>
    </w:p>
    <w:p w:rsidR="0010062D" w:rsidRDefault="00624CAD" w:rsidP="007336F0">
      <w:pPr>
        <w:ind w:firstLineChars="100" w:firstLine="192"/>
      </w:pPr>
      <w:r>
        <w:t>本論では</w:t>
      </w:r>
      <w:r>
        <w:rPr>
          <w:rFonts w:hint="eastAsia"/>
        </w:rPr>
        <w:t>まず、</w:t>
      </w:r>
      <w:r w:rsidR="002A3D2E">
        <w:t>「ポロポロ」の先行研究で指摘されているような、田中の物語に対する批判や宗教的経験を中</w:t>
      </w:r>
      <w:r>
        <w:t>心とした読解を田中の伝記的事実や対談での発言を中心に批判し</w:t>
      </w:r>
      <w:r>
        <w:rPr>
          <w:rFonts w:hint="eastAsia"/>
        </w:rPr>
        <w:t>た</w:t>
      </w:r>
      <w:r w:rsidR="002A3D2E">
        <w:t>。それを通じて、語り手が、墓畔を通過している事実を黙説法的に説明することで、共同体から排除されていることを表現している点をまず説明した。その次に、</w:t>
      </w:r>
      <w:r>
        <w:rPr>
          <w:rFonts w:hint="eastAsia"/>
        </w:rPr>
        <w:t>田中の</w:t>
      </w:r>
      <w:r>
        <w:t>ジェイムズ</w:t>
      </w:r>
      <w:r>
        <w:rPr>
          <w:rFonts w:hint="eastAsia"/>
        </w:rPr>
        <w:t>の関心の持ち方から</w:t>
      </w:r>
      <w:r w:rsidR="002A3D2E">
        <w:t>、ホラーとしての「ポロポロ」の解釈可能性を示した。最後に、ゴシック小説から探偵小説にいたるジャンルの変遷が、田中の翻訳家としてのキャリアを通じて、「ポロポロ」のプロットに組み込まれている可能性を示した。</w:t>
      </w:r>
    </w:p>
    <w:p w:rsidR="002A3D2E" w:rsidRDefault="0010062D" w:rsidP="007336F0">
      <w:pPr>
        <w:ind w:firstLineChars="100" w:firstLine="192"/>
      </w:pPr>
      <w:r>
        <w:rPr>
          <w:rFonts w:hint="eastAsia"/>
        </w:rPr>
        <w:t>しかし、田中がどのようにジェイムズの情動論を扱っているかについては</w:t>
      </w:r>
      <w:r w:rsidR="00B943A6">
        <w:rPr>
          <w:rFonts w:hint="eastAsia"/>
        </w:rPr>
        <w:t>充分</w:t>
      </w:r>
      <w:r>
        <w:rPr>
          <w:rFonts w:hint="eastAsia"/>
        </w:rPr>
        <w:t>に明らかにすることができなかった。また、田中の翻訳作品が田中の小説にどのような影響を与えていたのかについても</w:t>
      </w:r>
      <w:r w:rsidR="00BF6CC0">
        <w:rPr>
          <w:rFonts w:hint="eastAsia"/>
        </w:rPr>
        <w:t>詳細に検討</w:t>
      </w:r>
      <w:bookmarkStart w:id="6" w:name="_GoBack"/>
      <w:bookmarkEnd w:id="6"/>
      <w:r>
        <w:rPr>
          <w:rFonts w:hint="eastAsia"/>
        </w:rPr>
        <w:t>することができなかった。これらは今後の課題としたい。</w:t>
      </w:r>
    </w:p>
    <w:p w:rsidR="008C3C56" w:rsidRDefault="008C3C56" w:rsidP="0010062D"/>
    <w:p w:rsidR="0010062D" w:rsidRDefault="0010062D" w:rsidP="0010062D">
      <w:pPr>
        <w:pStyle w:val="ae"/>
        <w:rPr>
          <w:lang w:eastAsia="ja-JP"/>
        </w:rPr>
      </w:pPr>
      <w:r>
        <w:rPr>
          <w:rFonts w:hint="eastAsia"/>
          <w:lang w:eastAsia="ja-JP"/>
        </w:rPr>
        <w:t>謝辞</w:t>
      </w:r>
    </w:p>
    <w:p w:rsidR="0010062D" w:rsidRDefault="0010062D" w:rsidP="0010062D">
      <w:pPr>
        <w:pStyle w:val="ae"/>
        <w:rPr>
          <w:rFonts w:hint="eastAsia"/>
        </w:rPr>
      </w:pPr>
    </w:p>
    <w:sectPr w:rsidR="0010062D" w:rsidSect="00BF03B5">
      <w:footerReference w:type="default" r:id="rId8"/>
      <w:endnotePr>
        <w:numFmt w:val="decimal"/>
      </w:endnotePr>
      <w:pgSz w:w="10319" w:h="14572" w:code="13"/>
      <w:pgMar w:top="1418" w:right="1418" w:bottom="1418" w:left="1418" w:header="851" w:footer="992" w:gutter="0"/>
      <w:cols w:space="425"/>
      <w:docGrid w:type="linesAndChars" w:linePitch="335" w:charSpace="-16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25" w:rsidRDefault="002F4025">
      <w:pPr>
        <w:rPr>
          <w:rFonts w:hint="eastAsia"/>
        </w:rPr>
      </w:pPr>
    </w:p>
  </w:endnote>
  <w:endnote w:type="continuationSeparator" w:id="0">
    <w:p w:rsidR="002F4025" w:rsidRPr="001C4ADD" w:rsidRDefault="002F4025" w:rsidP="001C4ADD">
      <w:pPr>
        <w:pStyle w:val="af5"/>
      </w:pPr>
    </w:p>
  </w:endnote>
  <w:endnote w:type="continuationNotice" w:id="1">
    <w:p w:rsidR="002F4025" w:rsidRDefault="002F4025"/>
  </w:endnote>
  <w:endnote w:id="2">
    <w:p w:rsidR="008B74BF" w:rsidRDefault="008B74BF" w:rsidP="008C3C56">
      <w:pPr>
        <w:pStyle w:val="ae"/>
        <w:rPr>
          <w:rFonts w:hint="eastAsia"/>
        </w:rPr>
      </w:pPr>
      <w:r>
        <w:rPr>
          <w:rFonts w:hint="eastAsia"/>
        </w:rPr>
        <w:t>註</w:t>
      </w:r>
    </w:p>
    <w:p w:rsidR="008B74BF" w:rsidRDefault="008B74BF" w:rsidP="0010062D">
      <w:pPr>
        <w:pStyle w:val="af0"/>
        <w:ind w:left="258" w:hanging="258"/>
      </w:pPr>
      <w:r w:rsidRPr="008C3C56">
        <w:rPr>
          <w:vertAlign w:val="superscript"/>
        </w:rPr>
        <w:endnoteRef/>
      </w:r>
      <w:r w:rsidRPr="008C3C56">
        <w:rPr>
          <w:vertAlign w:val="superscript"/>
        </w:rPr>
        <w:t xml:space="preserve">  </w:t>
      </w:r>
      <w:r w:rsidRPr="008C3C56">
        <w:rPr>
          <w:vertAlign w:val="superscript"/>
        </w:rPr>
        <w:tab/>
      </w:r>
      <w:r>
        <w:t>収録作品とそれぞれの初出は以下の通り。「ポロポロ」、『海』、</w:t>
      </w:r>
      <w:r>
        <w:t>9</w:t>
      </w:r>
      <w:r>
        <w:t>巻</w:t>
      </w:r>
      <w:r>
        <w:t>104</w:t>
      </w:r>
      <w:r>
        <w:t>号、中央公論社、</w:t>
      </w:r>
      <w:r>
        <w:t>1977</w:t>
      </w:r>
      <w:r>
        <w:t>年</w:t>
      </w:r>
      <w:r>
        <w:t>12</w:t>
      </w:r>
      <w:r>
        <w:t>月、</w:t>
      </w:r>
      <w:r>
        <w:t>26-39</w:t>
      </w:r>
      <w:r>
        <w:t>頁。「北川はぼくに」、『海』、</w:t>
      </w:r>
      <w:r>
        <w:t>10</w:t>
      </w:r>
      <w:r>
        <w:t>巻</w:t>
      </w:r>
      <w:r>
        <w:t>107</w:t>
      </w:r>
      <w:r>
        <w:t>号、</w:t>
      </w:r>
      <w:r>
        <w:t>1978</w:t>
      </w:r>
      <w:r>
        <w:t>年</w:t>
      </w:r>
      <w:r>
        <w:t>3</w:t>
      </w:r>
      <w:r>
        <w:t>月、</w:t>
      </w:r>
      <w:r>
        <w:t>20-33</w:t>
      </w:r>
      <w:r>
        <w:t>頁。「岩塩の袋」、『海』、</w:t>
      </w:r>
      <w:r>
        <w:t>10</w:t>
      </w:r>
      <w:r>
        <w:t>巻</w:t>
      </w:r>
      <w:r>
        <w:t>110</w:t>
      </w:r>
      <w:r>
        <w:t>号、</w:t>
      </w:r>
      <w:r>
        <w:t>1978</w:t>
      </w:r>
      <w:r>
        <w:t>年</w:t>
      </w:r>
      <w:r>
        <w:t>6</w:t>
      </w:r>
      <w:r>
        <w:t>月、</w:t>
      </w:r>
      <w:r>
        <w:t>22-37</w:t>
      </w:r>
      <w:r>
        <w:t>頁。「魚撃ち」、『海』、</w:t>
      </w:r>
      <w:r>
        <w:t>10</w:t>
      </w:r>
      <w:r>
        <w:t>巻</w:t>
      </w:r>
      <w:r>
        <w:t>113</w:t>
      </w:r>
      <w:r>
        <w:t>号、</w:t>
      </w:r>
      <w:r>
        <w:t>1978</w:t>
      </w:r>
      <w:r>
        <w:t>年</w:t>
      </w:r>
      <w:r>
        <w:t>9</w:t>
      </w:r>
      <w:r>
        <w:t>月、</w:t>
      </w:r>
      <w:r>
        <w:t>10-24</w:t>
      </w:r>
      <w:r>
        <w:t>頁。「鏡の顔」、『海』、</w:t>
      </w:r>
      <w:r>
        <w:t>11</w:t>
      </w:r>
      <w:r>
        <w:t>巻</w:t>
      </w:r>
      <w:r>
        <w:t>117</w:t>
      </w:r>
      <w:r>
        <w:t>号、</w:t>
      </w:r>
      <w:r>
        <w:t>1978</w:t>
      </w:r>
      <w:r>
        <w:t>年</w:t>
      </w:r>
      <w:r>
        <w:t>1</w:t>
      </w:r>
      <w:r>
        <w:t>月、</w:t>
      </w:r>
      <w:r>
        <w:t>87-100</w:t>
      </w:r>
      <w:r>
        <w:t>頁。「寝台の穴」、『海』、</w:t>
      </w:r>
      <w:r>
        <w:t>11</w:t>
      </w:r>
      <w:r>
        <w:t>巻</w:t>
      </w:r>
      <w:r>
        <w:t>120</w:t>
      </w:r>
      <w:r>
        <w:t>号、</w:t>
      </w:r>
      <w:r>
        <w:t>1978</w:t>
      </w:r>
      <w:r>
        <w:t>年</w:t>
      </w:r>
      <w:r>
        <w:t>4</w:t>
      </w:r>
      <w:r>
        <w:t>月、</w:t>
      </w:r>
      <w:r>
        <w:t>34-47</w:t>
      </w:r>
      <w:r>
        <w:t>頁。「大尾のこと」、『海』、</w:t>
      </w:r>
      <w:r>
        <w:t>11</w:t>
      </w:r>
      <w:r>
        <w:t>巻</w:t>
      </w:r>
      <w:r>
        <w:t>121</w:t>
      </w:r>
      <w:r>
        <w:t>号、</w:t>
      </w:r>
      <w:r>
        <w:t>1979</w:t>
      </w:r>
      <w:r>
        <w:t>年</w:t>
      </w:r>
      <w:r>
        <w:t>5</w:t>
      </w:r>
      <w:r>
        <w:t>月、</w:t>
      </w:r>
      <w:r>
        <w:t>160-179</w:t>
      </w:r>
      <w:r>
        <w:t>頁。</w:t>
      </w:r>
      <w:r>
        <w:t xml:space="preserve"> </w:t>
      </w:r>
      <w:r>
        <w:t>なお、初出時から中央公論社から</w:t>
      </w:r>
      <w:r>
        <w:t>1979</w:t>
      </w:r>
      <w:r>
        <w:t>年</w:t>
      </w:r>
      <w:r>
        <w:rPr>
          <w:lang w:eastAsia="ja-JP"/>
        </w:rPr>
        <w:t>5</w:t>
      </w:r>
      <w:r>
        <w:rPr>
          <w:rFonts w:hint="eastAsia"/>
          <w:lang w:eastAsia="ja-JP"/>
        </w:rPr>
        <w:t>月</w:t>
      </w:r>
      <w:r>
        <w:t>に刊行された単行本と</w:t>
      </w:r>
      <w:r>
        <w:t>2004</w:t>
      </w:r>
      <w:r>
        <w:t>年の河出文庫版はいずれも引用箇所について異同がないため、引用頁数はすべて最も新しい版である河出文庫版に依拠する。</w:t>
      </w:r>
    </w:p>
  </w:endnote>
  <w:endnote w:id="3">
    <w:p w:rsidR="008B74BF" w:rsidRDefault="008B74BF" w:rsidP="00B14226">
      <w:pPr>
        <w:pStyle w:val="af0"/>
        <w:ind w:left="258" w:hanging="258"/>
      </w:pPr>
      <w:r w:rsidRPr="008C3C56">
        <w:rPr>
          <w:vertAlign w:val="superscript"/>
        </w:rPr>
        <w:endnoteRef/>
      </w:r>
      <w:r w:rsidRPr="008C3C56">
        <w:rPr>
          <w:vertAlign w:val="superscript"/>
        </w:rPr>
        <w:t xml:space="preserve"> </w:t>
      </w:r>
      <w:r>
        <w:t xml:space="preserve"> </w:t>
      </w:r>
      <w:r>
        <w:tab/>
      </w:r>
      <w:r>
        <w:t>「選評」、『中央公論』、</w:t>
      </w:r>
      <w:r>
        <w:t>94</w:t>
      </w:r>
      <w:r>
        <w:t>巻</w:t>
      </w:r>
      <w:r>
        <w:t>11</w:t>
      </w:r>
      <w:r>
        <w:t>号、</w:t>
      </w:r>
      <w:r>
        <w:t>1979</w:t>
      </w:r>
      <w:r>
        <w:t>年、</w:t>
      </w:r>
      <w:r>
        <w:t>352-356</w:t>
      </w:r>
      <w:r>
        <w:t>頁。</w:t>
      </w:r>
    </w:p>
  </w:endnote>
  <w:endnote w:id="4">
    <w:p w:rsidR="008B74BF" w:rsidRDefault="008B74BF" w:rsidP="007336F0">
      <w:pPr>
        <w:pStyle w:val="af0"/>
        <w:ind w:left="258" w:hanging="258"/>
      </w:pPr>
      <w:r w:rsidRPr="008C3C56">
        <w:rPr>
          <w:vertAlign w:val="superscript"/>
        </w:rPr>
        <w:endnoteRef/>
      </w:r>
      <w:r>
        <w:tab/>
      </w:r>
      <w:r>
        <w:t>前掲書、</w:t>
      </w:r>
      <w:r>
        <w:t>353</w:t>
      </w:r>
      <w:r>
        <w:t>頁。</w:t>
      </w:r>
    </w:p>
  </w:endnote>
  <w:endnote w:id="5">
    <w:p w:rsidR="008B74BF" w:rsidRDefault="008B74BF">
      <w:pPr>
        <w:pStyle w:val="af0"/>
        <w:ind w:left="258" w:hanging="258"/>
        <w:rPr>
          <w:rFonts w:hint="eastAsia"/>
          <w:lang w:eastAsia="ja-JP"/>
        </w:rPr>
      </w:pPr>
      <w:r>
        <w:rPr>
          <w:rStyle w:val="af2"/>
        </w:rPr>
        <w:endnoteRef/>
      </w:r>
      <w:r>
        <w:tab/>
      </w:r>
      <w:r>
        <w:rPr>
          <w:rFonts w:hint="eastAsia"/>
          <w:lang w:eastAsia="ja-JP"/>
        </w:rPr>
        <w:t>「それも、ほんとは、物語ではないものが、自分にはあるんだが、口にでると、物語になってしまう、というのでもあるまい。物語をはなす者は、もうすっかり、なにもかも物語なのだ」。田中、「寝台の穴」、</w:t>
      </w:r>
      <w:r>
        <w:t>『ポロポロ』、河出文庫、河出書房新社、</w:t>
      </w:r>
      <w:r>
        <w:t>2016</w:t>
      </w:r>
      <w:r>
        <w:t>年</w:t>
      </w:r>
      <w:r>
        <w:rPr>
          <w:rFonts w:hint="eastAsia"/>
          <w:lang w:eastAsia="ja-JP"/>
        </w:rPr>
        <w:t>、</w:t>
      </w:r>
      <w:r>
        <w:rPr>
          <w:rFonts w:hint="eastAsia"/>
          <w:lang w:eastAsia="ja-JP"/>
        </w:rPr>
        <w:t>172</w:t>
      </w:r>
      <w:r>
        <w:rPr>
          <w:rFonts w:hint="eastAsia"/>
          <w:lang w:eastAsia="ja-JP"/>
        </w:rPr>
        <w:t>頁。</w:t>
      </w:r>
    </w:p>
  </w:endnote>
  <w:endnote w:id="6">
    <w:p w:rsidR="008B74BF" w:rsidRDefault="008B74BF" w:rsidP="00B14226">
      <w:pPr>
        <w:pStyle w:val="af0"/>
        <w:ind w:left="258" w:hanging="258"/>
      </w:pPr>
      <w:r w:rsidRPr="008C3C56">
        <w:rPr>
          <w:vertAlign w:val="superscript"/>
        </w:rPr>
        <w:endnoteRef/>
      </w:r>
      <w:r>
        <w:t xml:space="preserve">  </w:t>
      </w:r>
      <w:r>
        <w:tab/>
      </w:r>
      <w:r>
        <w:rPr>
          <w:rFonts w:hint="eastAsia"/>
          <w:lang w:eastAsia="ja-JP"/>
        </w:rPr>
        <w:t>「選評」、</w:t>
      </w:r>
      <w:r>
        <w:t>前掲書、</w:t>
      </w:r>
      <w:r>
        <w:t>354</w:t>
      </w:r>
      <w:r>
        <w:t>頁。</w:t>
      </w:r>
    </w:p>
  </w:endnote>
  <w:endnote w:id="7">
    <w:p w:rsidR="008B74BF" w:rsidRDefault="008B74BF" w:rsidP="00B14226">
      <w:pPr>
        <w:pStyle w:val="af0"/>
        <w:ind w:left="258" w:hanging="258"/>
      </w:pPr>
      <w:r w:rsidRPr="008C3C56">
        <w:rPr>
          <w:vertAlign w:val="superscript"/>
        </w:rPr>
        <w:endnoteRef/>
      </w:r>
      <w:r>
        <w:t xml:space="preserve">  </w:t>
      </w:r>
      <w:r>
        <w:tab/>
      </w:r>
      <w:r>
        <w:t>前掲書、</w:t>
      </w:r>
      <w:r>
        <w:t>355</w:t>
      </w:r>
      <w:r>
        <w:t>頁。</w:t>
      </w:r>
    </w:p>
  </w:endnote>
  <w:endnote w:id="8">
    <w:p w:rsidR="008B74BF" w:rsidRDefault="008B74BF" w:rsidP="00B14226">
      <w:pPr>
        <w:pStyle w:val="af0"/>
        <w:ind w:left="258" w:hanging="258"/>
      </w:pPr>
      <w:r w:rsidRPr="008C3C56">
        <w:rPr>
          <w:vertAlign w:val="superscript"/>
        </w:rPr>
        <w:endnoteRef/>
      </w:r>
      <w:r>
        <w:rPr>
          <w:rFonts w:hint="eastAsia"/>
          <w:lang w:eastAsia="ja-JP"/>
        </w:rPr>
        <w:t xml:space="preserve">　</w:t>
      </w:r>
      <w:r>
        <w:t xml:space="preserve"> </w:t>
      </w:r>
      <w:r>
        <w:t>同書。</w:t>
      </w:r>
    </w:p>
  </w:endnote>
  <w:endnote w:id="9">
    <w:p w:rsidR="008B74BF" w:rsidRPr="001C4ADD" w:rsidRDefault="008B74BF" w:rsidP="00B14226">
      <w:pPr>
        <w:pStyle w:val="af0"/>
        <w:ind w:left="258" w:hanging="258"/>
        <w:rPr>
          <w:rFonts w:hint="eastAsia"/>
          <w:color w:val="000000" w:themeColor="text1"/>
          <w:lang w:eastAsia="ja-JP"/>
        </w:rPr>
      </w:pPr>
      <w:r>
        <w:rPr>
          <w:rStyle w:val="af2"/>
        </w:rPr>
        <w:endnoteRef/>
      </w:r>
      <w:r>
        <w:t xml:space="preserve"> </w:t>
      </w:r>
      <w:r>
        <w:rPr>
          <w:rFonts w:hint="eastAsia"/>
          <w:lang w:eastAsia="ja-JP"/>
        </w:rPr>
        <w:t xml:space="preserve">　</w:t>
      </w:r>
      <w:r>
        <w:t>田中小実昌</w:t>
      </w:r>
      <w:r>
        <w:rPr>
          <w:rFonts w:hint="eastAsia"/>
          <w:lang w:eastAsia="ja-JP"/>
        </w:rPr>
        <w:t>、「大尾のこと」、</w:t>
      </w:r>
      <w:r>
        <w:t>『ポロポロ』、</w:t>
      </w:r>
      <w:r>
        <w:rPr>
          <w:rFonts w:hint="eastAsia"/>
          <w:lang w:eastAsia="ja-JP"/>
        </w:rPr>
        <w:t>前掲書、</w:t>
      </w:r>
      <w:r>
        <w:rPr>
          <w:rFonts w:hint="eastAsia"/>
          <w:lang w:eastAsia="ja-JP"/>
        </w:rPr>
        <w:t>218-219</w:t>
      </w:r>
      <w:r>
        <w:rPr>
          <w:rFonts w:hint="eastAsia"/>
          <w:lang w:eastAsia="ja-JP"/>
        </w:rPr>
        <w:t>頁。</w:t>
      </w:r>
    </w:p>
  </w:endnote>
  <w:endnote w:id="10">
    <w:p w:rsidR="008B74BF" w:rsidRDefault="008B74BF" w:rsidP="00B14226">
      <w:pPr>
        <w:pStyle w:val="af0"/>
        <w:ind w:left="258" w:hanging="258"/>
      </w:pPr>
      <w:r w:rsidRPr="008C3C56">
        <w:rPr>
          <w:vertAlign w:val="superscript"/>
        </w:rPr>
        <w:endnoteRef/>
      </w:r>
      <w:r>
        <w:rPr>
          <w:rFonts w:hint="eastAsia"/>
          <w:lang w:eastAsia="ja-JP"/>
        </w:rPr>
        <w:t xml:space="preserve">　</w:t>
      </w:r>
      <w:r>
        <w:t xml:space="preserve"> </w:t>
      </w:r>
      <w:r>
        <w:rPr>
          <w:rFonts w:hint="eastAsia"/>
          <w:lang w:eastAsia="ja-JP"/>
        </w:rPr>
        <w:t>「選評」、</w:t>
      </w:r>
      <w:r>
        <w:t>前掲書、</w:t>
      </w:r>
      <w:r>
        <w:t>356</w:t>
      </w:r>
      <w:r>
        <w:t>頁</w:t>
      </w:r>
    </w:p>
  </w:endnote>
  <w:endnote w:id="11">
    <w:p w:rsidR="008B74BF" w:rsidRDefault="008B74BF" w:rsidP="00B14226">
      <w:pPr>
        <w:pStyle w:val="af0"/>
        <w:ind w:left="258" w:hanging="258"/>
      </w:pPr>
      <w:r w:rsidRPr="008C3C56">
        <w:rPr>
          <w:vertAlign w:val="superscript"/>
        </w:rPr>
        <w:endnoteRef/>
      </w:r>
      <w:r>
        <w:rPr>
          <w:rFonts w:hint="eastAsia"/>
          <w:lang w:eastAsia="ja-JP"/>
        </w:rPr>
        <w:t xml:space="preserve">　</w:t>
      </w:r>
      <w:r>
        <w:t>目録は以下を参照のこと。伊藤義孝、「田中小実昌著者目録</w:t>
      </w:r>
      <w:r>
        <w:t> —— 1990</w:t>
      </w:r>
      <w:r>
        <w:t>年〜</w:t>
      </w:r>
      <w:r>
        <w:t>2001</w:t>
      </w:r>
      <w:r>
        <w:t>年」、『愛知淑徳大学国語国文』、第</w:t>
      </w:r>
      <w:r>
        <w:t>25</w:t>
      </w:r>
      <w:r>
        <w:t>巻、</w:t>
      </w:r>
      <w:r>
        <w:t>2002</w:t>
      </w:r>
      <w:r>
        <w:t>年、</w:t>
      </w:r>
      <w:r>
        <w:t>1-18</w:t>
      </w:r>
      <w:r>
        <w:t>頁。</w:t>
      </w:r>
    </w:p>
  </w:endnote>
  <w:endnote w:id="12">
    <w:p w:rsidR="008B74BF" w:rsidRDefault="008B74BF" w:rsidP="00B14226">
      <w:pPr>
        <w:pStyle w:val="af0"/>
        <w:ind w:left="258" w:hanging="258"/>
      </w:pPr>
      <w:r w:rsidRPr="008C3C56">
        <w:rPr>
          <w:vertAlign w:val="superscript"/>
        </w:rPr>
        <w:endnoteRef/>
      </w:r>
      <w:r>
        <w:rPr>
          <w:rFonts w:hint="eastAsia"/>
          <w:lang w:eastAsia="ja-JP"/>
        </w:rPr>
        <w:t xml:space="preserve">　</w:t>
      </w:r>
      <w:r>
        <w:t>伊藤義孝、「田中小実昌論</w:t>
      </w:r>
      <w:r>
        <w:t> —— </w:t>
      </w:r>
      <w:r>
        <w:t>その語りのあり方」、『愛知淑徳大学国語国文』、第</w:t>
      </w:r>
      <w:r>
        <w:t>28</w:t>
      </w:r>
      <w:r>
        <w:t>巻、</w:t>
      </w:r>
      <w:r>
        <w:t>2005</w:t>
      </w:r>
      <w:r>
        <w:t>年、</w:t>
      </w:r>
      <w:r>
        <w:t>185</w:t>
      </w:r>
      <w:r>
        <w:t>頁。</w:t>
      </w:r>
    </w:p>
  </w:endnote>
  <w:endnote w:id="13">
    <w:p w:rsidR="008B74BF" w:rsidRDefault="008B74BF" w:rsidP="00B14226">
      <w:pPr>
        <w:pStyle w:val="af0"/>
        <w:ind w:left="258" w:hanging="258"/>
      </w:pPr>
      <w:r w:rsidRPr="008C3C56">
        <w:rPr>
          <w:vertAlign w:val="superscript"/>
        </w:rPr>
        <w:endnoteRef/>
      </w:r>
      <w:r>
        <w:tab/>
        <w:t xml:space="preserve"> </w:t>
      </w:r>
      <w:r>
        <w:rPr>
          <w:rFonts w:hint="eastAsia"/>
          <w:lang w:eastAsia="ja-JP"/>
        </w:rPr>
        <w:t>田中、</w:t>
      </w:r>
      <w:r>
        <w:t>「北川はぼくに」、</w:t>
      </w:r>
      <w:r>
        <w:rPr>
          <w:rFonts w:hint="eastAsia"/>
          <w:lang w:eastAsia="ja-JP"/>
        </w:rPr>
        <w:t>『ポロポロ』、前掲書</w:t>
      </w:r>
      <w:r>
        <w:t>、</w:t>
      </w:r>
      <w:r>
        <w:t>65</w:t>
      </w:r>
      <w:r>
        <w:t>頁。</w:t>
      </w:r>
    </w:p>
  </w:endnote>
  <w:endnote w:id="14">
    <w:p w:rsidR="008B74BF" w:rsidRDefault="008B74BF" w:rsidP="00B14226">
      <w:pPr>
        <w:pStyle w:val="af0"/>
        <w:ind w:left="258" w:hanging="258"/>
      </w:pPr>
      <w:r w:rsidRPr="008C3C56">
        <w:rPr>
          <w:vertAlign w:val="superscript"/>
        </w:rPr>
        <w:endnoteRef/>
      </w:r>
      <w:r>
        <w:tab/>
      </w:r>
      <w:r>
        <w:t>志賀浪幸子、「田中小実昌「ポロポロ」」、『私小説研究』、第</w:t>
      </w:r>
      <w:r>
        <w:t>4</w:t>
      </w:r>
      <w:r>
        <w:t>号、法政大学大学院私小説研究会、</w:t>
      </w:r>
      <w:r>
        <w:t>2003</w:t>
      </w:r>
      <w:r>
        <w:t>年、</w:t>
      </w:r>
      <w:r>
        <w:t>60-61</w:t>
      </w:r>
      <w:r>
        <w:t>頁。</w:t>
      </w:r>
    </w:p>
  </w:endnote>
  <w:endnote w:id="15">
    <w:p w:rsidR="008B74BF" w:rsidRDefault="008B74BF" w:rsidP="00B14226">
      <w:pPr>
        <w:pStyle w:val="af0"/>
        <w:ind w:left="258" w:hanging="258"/>
      </w:pPr>
      <w:r w:rsidRPr="008C3C56">
        <w:rPr>
          <w:vertAlign w:val="superscript"/>
        </w:rPr>
        <w:endnoteRef/>
      </w:r>
      <w:r>
        <w:tab/>
      </w:r>
      <w:r>
        <w:t>田中、「ポロポロ」、</w:t>
      </w:r>
      <w:r>
        <w:rPr>
          <w:rFonts w:hint="eastAsia"/>
          <w:lang w:eastAsia="ja-JP"/>
        </w:rPr>
        <w:t>『ポロポロ』、</w:t>
      </w:r>
      <w:r>
        <w:t>前掲書、</w:t>
      </w:r>
      <w:r>
        <w:t>15</w:t>
      </w:r>
      <w:r>
        <w:t>頁。</w:t>
      </w:r>
    </w:p>
  </w:endnote>
  <w:endnote w:id="16">
    <w:p w:rsidR="008B74BF" w:rsidRDefault="008B74BF" w:rsidP="00B14226">
      <w:pPr>
        <w:pStyle w:val="af0"/>
        <w:ind w:left="258" w:hanging="258"/>
      </w:pPr>
      <w:r w:rsidRPr="008C3C56">
        <w:rPr>
          <w:vertAlign w:val="superscript"/>
        </w:rPr>
        <w:endnoteRef/>
      </w:r>
      <w:r>
        <w:tab/>
      </w:r>
      <w:r>
        <w:t>保坂和志、「小実昌さんのこと」、『新潮』、</w:t>
      </w:r>
      <w:r>
        <w:t>97</w:t>
      </w:r>
      <w:r>
        <w:t>巻</w:t>
      </w:r>
      <w:r>
        <w:t>5</w:t>
      </w:r>
      <w:r>
        <w:t>号、新潮社、</w:t>
      </w:r>
      <w:r>
        <w:t>2000</w:t>
      </w:r>
      <w:r>
        <w:t>年</w:t>
      </w:r>
      <w:r>
        <w:t>5</w:t>
      </w:r>
      <w:r>
        <w:t>月、</w:t>
      </w:r>
      <w:r>
        <w:t>137</w:t>
      </w:r>
      <w:r>
        <w:t>頁。</w:t>
      </w:r>
    </w:p>
  </w:endnote>
  <w:endnote w:id="17">
    <w:p w:rsidR="008B74BF" w:rsidRDefault="008B74BF" w:rsidP="00B14226">
      <w:pPr>
        <w:pStyle w:val="af0"/>
        <w:ind w:left="258" w:hanging="258"/>
      </w:pPr>
      <w:r w:rsidRPr="008C3C56">
        <w:rPr>
          <w:vertAlign w:val="superscript"/>
        </w:rPr>
        <w:endnoteRef/>
      </w:r>
      <w:r>
        <w:tab/>
      </w:r>
      <w:r>
        <w:t>堀江敏幸、「フィリップ・マーロウを訪ねたチェスの名人」、『書かれる手』、平凡社、</w:t>
      </w:r>
      <w:r>
        <w:t>2000</w:t>
      </w:r>
      <w:r>
        <w:t>年、</w:t>
      </w:r>
      <w:r>
        <w:t>149</w:t>
      </w:r>
      <w:r>
        <w:t>頁。</w:t>
      </w:r>
    </w:p>
  </w:endnote>
  <w:endnote w:id="18">
    <w:p w:rsidR="008B74BF" w:rsidRDefault="008B74BF" w:rsidP="00B14226">
      <w:pPr>
        <w:pStyle w:val="af0"/>
        <w:ind w:left="258" w:hanging="258"/>
      </w:pPr>
      <w:r w:rsidRPr="008C3C56">
        <w:rPr>
          <w:vertAlign w:val="superscript"/>
        </w:rPr>
        <w:endnoteRef/>
      </w:r>
      <w:r>
        <w:tab/>
      </w:r>
      <w:r>
        <w:t>以下の著作を参照のこと。田中小実昌、『きょとん</w:t>
      </w:r>
      <w:r>
        <w:t> </w:t>
      </w:r>
      <w:r>
        <w:t>旅情短編集』、実業之日本社、</w:t>
      </w:r>
      <w:r>
        <w:t>1990</w:t>
      </w:r>
      <w:r>
        <w:t>年。田中小実昌、『イザベラね』、中央公論社、</w:t>
      </w:r>
      <w:r>
        <w:t>1984</w:t>
      </w:r>
      <w:r>
        <w:t>年。</w:t>
      </w:r>
    </w:p>
  </w:endnote>
  <w:endnote w:id="19">
    <w:p w:rsidR="008B74BF" w:rsidRDefault="008B74BF" w:rsidP="00B14226">
      <w:pPr>
        <w:pStyle w:val="af0"/>
        <w:ind w:left="258" w:hanging="258"/>
      </w:pPr>
      <w:r w:rsidRPr="008C3C56">
        <w:rPr>
          <w:vertAlign w:val="superscript"/>
        </w:rPr>
        <w:endnoteRef/>
      </w:r>
      <w:r>
        <w:tab/>
      </w:r>
      <w:r>
        <w:t>『香具師の旅』に所収されている「ミミのこと」は</w:t>
      </w:r>
      <w:r>
        <w:t>1971</w:t>
      </w:r>
      <w:r>
        <w:t>年</w:t>
      </w:r>
      <w:r>
        <w:t>4</w:t>
      </w:r>
      <w:r>
        <w:t>月に発表された。『ポロポロ』に所収されている作品のうち、最初に発表された表題作は</w:t>
      </w:r>
      <w:r>
        <w:t>1977</w:t>
      </w:r>
      <w:r>
        <w:t>年</w:t>
      </w:r>
      <w:r>
        <w:t>12</w:t>
      </w:r>
      <w:r>
        <w:t>月に発表された。「ミミのこと」の初出時の書誌情報は以下を参照のこと。田中小実昌、「ミミのこと」、『オール讀物』、</w:t>
      </w:r>
      <w:r>
        <w:t>26</w:t>
      </w:r>
      <w:r>
        <w:t>巻</w:t>
      </w:r>
      <w:r>
        <w:t>4</w:t>
      </w:r>
      <w:r>
        <w:t>号、</w:t>
      </w:r>
      <w:r w:rsidRPr="00483FD3">
        <w:rPr>
          <w:rFonts w:hint="eastAsia"/>
        </w:rPr>
        <w:t>文藝春秋</w:t>
      </w:r>
      <w:r>
        <w:rPr>
          <w:rFonts w:hint="eastAsia"/>
          <w:lang w:eastAsia="ja-JP"/>
        </w:rPr>
        <w:t>、</w:t>
      </w:r>
      <w:r>
        <w:t>1971</w:t>
      </w:r>
      <w:r>
        <w:t>年</w:t>
      </w:r>
      <w:r>
        <w:t>4</w:t>
      </w:r>
      <w:r>
        <w:t>月、</w:t>
      </w:r>
      <w:r>
        <w:t>298-319</w:t>
      </w:r>
      <w:r>
        <w:t>頁。</w:t>
      </w:r>
    </w:p>
  </w:endnote>
  <w:endnote w:id="20">
    <w:p w:rsidR="008B74BF" w:rsidRDefault="008B74BF" w:rsidP="00B14226">
      <w:pPr>
        <w:pStyle w:val="af0"/>
        <w:ind w:left="258" w:hanging="258"/>
      </w:pPr>
      <w:r w:rsidRPr="008C3C56">
        <w:rPr>
          <w:vertAlign w:val="superscript"/>
        </w:rPr>
        <w:endnoteRef/>
      </w:r>
      <w:r>
        <w:tab/>
      </w:r>
      <w:r>
        <w:tab/>
      </w:r>
      <w:r>
        <w:t>堀江敏幸・池内紀、「愛に近い異様なもの」、『ユリイカ』、</w:t>
      </w:r>
      <w:r>
        <w:t>32</w:t>
      </w:r>
      <w:r>
        <w:t>巻</w:t>
      </w:r>
      <w:r>
        <w:t>9</w:t>
      </w:r>
      <w:r>
        <w:t>号（通</w:t>
      </w:r>
      <w:r>
        <w:rPr>
          <w:rFonts w:hint="eastAsia"/>
          <w:lang w:eastAsia="ja-JP"/>
        </w:rPr>
        <w:t>号</w:t>
      </w:r>
      <w:r>
        <w:t>434</w:t>
      </w:r>
      <w:r>
        <w:rPr>
          <w:rFonts w:hint="eastAsia"/>
          <w:lang w:eastAsia="ja-JP"/>
        </w:rPr>
        <w:t>号</w:t>
      </w:r>
      <w:r>
        <w:t>）、青土社、</w:t>
      </w:r>
      <w:r>
        <w:t>2000</w:t>
      </w:r>
      <w:r>
        <w:t>年</w:t>
      </w:r>
      <w:r>
        <w:t>6</w:t>
      </w:r>
      <w:r>
        <w:t>月、</w:t>
      </w:r>
      <w:r>
        <w:t>36</w:t>
      </w:r>
      <w:r>
        <w:t>頁。</w:t>
      </w:r>
    </w:p>
  </w:endnote>
  <w:endnote w:id="21">
    <w:p w:rsidR="008B74BF" w:rsidRDefault="008B74BF" w:rsidP="00B14226">
      <w:pPr>
        <w:pStyle w:val="af0"/>
        <w:ind w:left="258" w:hanging="258"/>
      </w:pPr>
      <w:r w:rsidRPr="001C4ADD">
        <w:rPr>
          <w:vertAlign w:val="superscript"/>
        </w:rPr>
        <w:endnoteRef/>
      </w:r>
      <w:r>
        <w:tab/>
      </w:r>
      <w:r>
        <w:t>富岡幸一郎、「祈りの言葉のリレー</w:t>
      </w:r>
      <w:r>
        <w:t> —— </w:t>
      </w:r>
      <w:r>
        <w:t>田中小実昌論」、『文芸評論集』、アーツアンドクラフツ、</w:t>
      </w:r>
      <w:r>
        <w:t>2005</w:t>
      </w:r>
      <w:r>
        <w:t>年、</w:t>
      </w:r>
      <w:r>
        <w:t>159-170</w:t>
      </w:r>
      <w:r>
        <w:t>頁。</w:t>
      </w:r>
    </w:p>
  </w:endnote>
  <w:endnote w:id="22">
    <w:p w:rsidR="008B74BF" w:rsidRDefault="008B74BF" w:rsidP="00B14226">
      <w:pPr>
        <w:pStyle w:val="af0"/>
        <w:ind w:left="258" w:hanging="258"/>
      </w:pPr>
      <w:r w:rsidRPr="001C4ADD">
        <w:rPr>
          <w:vertAlign w:val="superscript"/>
        </w:rPr>
        <w:endnoteRef/>
      </w:r>
      <w:r>
        <w:tab/>
      </w:r>
      <w:r>
        <w:t>田中小実昌・富岡幸一郎</w:t>
      </w:r>
      <w:r>
        <w:rPr>
          <w:rFonts w:hint="eastAsia"/>
          <w:lang w:eastAsia="ja-JP"/>
        </w:rPr>
        <w:t>、</w:t>
      </w:r>
      <w:r>
        <w:t>「田中小実昌と「アメン父」」</w:t>
      </w:r>
      <w:r>
        <w:rPr>
          <w:rFonts w:hint="eastAsia"/>
          <w:lang w:eastAsia="ja-JP"/>
        </w:rPr>
        <w:t>、</w:t>
      </w:r>
      <w:r>
        <w:t>『すばる』、</w:t>
      </w:r>
      <w:r>
        <w:rPr>
          <w:rFonts w:hint="eastAsia"/>
          <w:lang w:eastAsia="ja-JP"/>
        </w:rPr>
        <w:t>11</w:t>
      </w:r>
      <w:r>
        <w:rPr>
          <w:rFonts w:hint="eastAsia"/>
          <w:lang w:eastAsia="ja-JP"/>
        </w:rPr>
        <w:t>巻</w:t>
      </w:r>
      <w:r>
        <w:rPr>
          <w:rFonts w:hint="eastAsia"/>
          <w:lang w:eastAsia="ja-JP"/>
        </w:rPr>
        <w:t>6</w:t>
      </w:r>
      <w:r>
        <w:rPr>
          <w:rFonts w:hint="eastAsia"/>
          <w:lang w:eastAsia="ja-JP"/>
        </w:rPr>
        <w:t>号、</w:t>
      </w:r>
      <w:r>
        <w:t>集英社、</w:t>
      </w:r>
      <w:r>
        <w:t>1989</w:t>
      </w:r>
      <w:r>
        <w:t>年</w:t>
      </w:r>
      <w:r>
        <w:rPr>
          <w:rFonts w:hint="eastAsia"/>
          <w:lang w:eastAsia="ja-JP"/>
        </w:rPr>
        <w:t>6</w:t>
      </w:r>
      <w:r>
        <w:rPr>
          <w:rFonts w:hint="eastAsia"/>
          <w:lang w:eastAsia="ja-JP"/>
        </w:rPr>
        <w:t>月</w:t>
      </w:r>
      <w:r>
        <w:t>、</w:t>
      </w:r>
      <w:r>
        <w:t>274</w:t>
      </w:r>
      <w:r>
        <w:t>頁。</w:t>
      </w:r>
    </w:p>
  </w:endnote>
  <w:endnote w:id="23">
    <w:p w:rsidR="008B74BF" w:rsidRDefault="008B74BF" w:rsidP="00B14226">
      <w:pPr>
        <w:pStyle w:val="af0"/>
        <w:ind w:left="258" w:hanging="258"/>
      </w:pPr>
      <w:r w:rsidRPr="001C4ADD">
        <w:rPr>
          <w:vertAlign w:val="superscript"/>
        </w:rPr>
        <w:endnoteRef/>
      </w:r>
      <w:r w:rsidRPr="001C4ADD">
        <w:rPr>
          <w:vertAlign w:val="superscript"/>
        </w:rPr>
        <w:t xml:space="preserve"> </w:t>
      </w:r>
      <w:r>
        <w:t xml:space="preserve">  </w:t>
      </w:r>
      <w:r>
        <w:tab/>
      </w:r>
      <w:r>
        <w:t>田中小実昌、『アメン父』、河出書房新社、</w:t>
      </w:r>
      <w:r>
        <w:t>1989</w:t>
      </w:r>
      <w:r>
        <w:t>年、</w:t>
      </w:r>
      <w:r>
        <w:t>40</w:t>
      </w:r>
      <w:r>
        <w:t>頁。</w:t>
      </w:r>
    </w:p>
  </w:endnote>
  <w:endnote w:id="24">
    <w:p w:rsidR="008B74BF" w:rsidRDefault="008B74BF" w:rsidP="00B14226">
      <w:pPr>
        <w:pStyle w:val="af0"/>
        <w:ind w:left="258" w:hanging="258"/>
      </w:pPr>
      <w:r w:rsidRPr="001C4ADD">
        <w:rPr>
          <w:vertAlign w:val="superscript"/>
        </w:rPr>
        <w:endnoteRef/>
      </w:r>
      <w:r w:rsidRPr="001C4ADD">
        <w:rPr>
          <w:vertAlign w:val="superscript"/>
        </w:rPr>
        <w:t xml:space="preserve"> </w:t>
      </w:r>
      <w:r>
        <w:t xml:space="preserve"> </w:t>
      </w:r>
      <w:r>
        <w:tab/>
      </w:r>
      <w:r>
        <w:t>以下の文献を参照のこと。枝光泉「日本バプテスト西部教会の歴史</w:t>
      </w:r>
      <w:r>
        <w:t> —— </w:t>
      </w:r>
      <w:r>
        <w:t>「アサ会」事件について」『キリスト教社会問題研究』、第</w:t>
      </w:r>
      <w:r>
        <w:t>48</w:t>
      </w:r>
      <w:r>
        <w:t>号、同志社大学人文科学研究所キリスト教社会問題研究会、</w:t>
      </w:r>
      <w:r>
        <w:t>1999</w:t>
      </w:r>
      <w:r>
        <w:t>年、</w:t>
      </w:r>
      <w:r>
        <w:t>102-124</w:t>
      </w:r>
      <w:r>
        <w:t>頁。金丸英子「西南学院とアサ会</w:t>
      </w:r>
      <w:r>
        <w:t> —— </w:t>
      </w:r>
      <w:r>
        <w:t>ボールデン院長の解任を巡って」『西南学院史紀要』、第</w:t>
      </w:r>
      <w:r>
        <w:t>6</w:t>
      </w:r>
      <w:r>
        <w:t>号、西南学院、</w:t>
      </w:r>
      <w:r>
        <w:t>2015</w:t>
      </w:r>
      <w:r>
        <w:t>年、</w:t>
      </w:r>
      <w:r>
        <w:t>49-59</w:t>
      </w:r>
      <w:r>
        <w:t>頁。</w:t>
      </w:r>
    </w:p>
  </w:endnote>
  <w:endnote w:id="25">
    <w:p w:rsidR="008B74BF" w:rsidRDefault="008B74BF" w:rsidP="00B14226">
      <w:pPr>
        <w:pStyle w:val="af0"/>
        <w:ind w:left="258" w:hanging="258"/>
      </w:pPr>
      <w:r w:rsidRPr="001C4ADD">
        <w:rPr>
          <w:vertAlign w:val="superscript"/>
        </w:rPr>
        <w:endnoteRef/>
      </w:r>
      <w:r w:rsidRPr="001C4ADD">
        <w:rPr>
          <w:vertAlign w:val="superscript"/>
        </w:rPr>
        <w:t xml:space="preserve"> </w:t>
      </w:r>
      <w:r>
        <w:t xml:space="preserve"> </w:t>
      </w:r>
      <w:r>
        <w:tab/>
      </w:r>
      <w:r>
        <w:t>「ともかく、そんなふうなので、世間の人があきれているのはもちろん、ほかの教会の信者たちも、キリスト教の恥さらしとおもっていたに違いない」。以下を参照のこと。田中、「ポロポロ」、前掲書、</w:t>
      </w:r>
      <w:r>
        <w:t>14</w:t>
      </w:r>
      <w:r>
        <w:t>頁。</w:t>
      </w:r>
    </w:p>
  </w:endnote>
  <w:endnote w:id="26">
    <w:p w:rsidR="008B74BF" w:rsidRDefault="008B74BF" w:rsidP="00B14226">
      <w:pPr>
        <w:pStyle w:val="af0"/>
        <w:ind w:left="258" w:hanging="258"/>
      </w:pPr>
      <w:r w:rsidRPr="001C4ADD">
        <w:rPr>
          <w:vertAlign w:val="superscript"/>
        </w:rPr>
        <w:endnoteRef/>
      </w:r>
      <w:r>
        <w:tab/>
      </w:r>
      <w:r>
        <w:t>田中、「ポロポロ」、前掲書、</w:t>
      </w:r>
      <w:r>
        <w:t>10</w:t>
      </w:r>
      <w:r>
        <w:t>頁。</w:t>
      </w:r>
    </w:p>
  </w:endnote>
  <w:endnote w:id="27">
    <w:p w:rsidR="008B74BF" w:rsidRDefault="008B74BF" w:rsidP="00B14226">
      <w:pPr>
        <w:pStyle w:val="af0"/>
        <w:ind w:left="258" w:hanging="258"/>
      </w:pPr>
      <w:r w:rsidRPr="001C4ADD">
        <w:rPr>
          <w:vertAlign w:val="superscript"/>
        </w:rPr>
        <w:endnoteRef/>
      </w:r>
      <w:r>
        <w:tab/>
      </w:r>
      <w:r>
        <w:rPr>
          <w:rFonts w:hint="eastAsia"/>
          <w:lang w:eastAsia="ja-JP"/>
        </w:rPr>
        <w:t>『</w:t>
      </w:r>
      <w:r>
        <w:t>アメン父』では「坂田」と一貫して表記されている。なお、阪田とは阪田久五郎のことで、セーラー万年筆の創業者。彼もキリスト教徒で、種助と親交があった。</w:t>
      </w:r>
    </w:p>
  </w:endnote>
  <w:endnote w:id="28">
    <w:p w:rsidR="008B74BF" w:rsidRDefault="008B74BF" w:rsidP="007336F0">
      <w:pPr>
        <w:pStyle w:val="af0"/>
        <w:ind w:left="258" w:hanging="258"/>
      </w:pPr>
      <w:r w:rsidRPr="001C4ADD">
        <w:rPr>
          <w:vertAlign w:val="superscript"/>
        </w:rPr>
        <w:endnoteRef/>
      </w:r>
      <w:r>
        <w:tab/>
      </w:r>
      <w:r>
        <w:rPr>
          <w:rFonts w:hint="eastAsia"/>
          <w:lang w:eastAsia="ja-JP"/>
        </w:rPr>
        <w:t>田中、『アメン父』、</w:t>
      </w:r>
      <w:r>
        <w:t>前掲書、</w:t>
      </w:r>
      <w:r>
        <w:t>5</w:t>
      </w:r>
      <w:r>
        <w:t>頁。</w:t>
      </w:r>
    </w:p>
  </w:endnote>
  <w:endnote w:id="29">
    <w:p w:rsidR="008B74BF" w:rsidRDefault="008B74BF" w:rsidP="00B14226">
      <w:pPr>
        <w:pStyle w:val="af0"/>
        <w:ind w:left="258" w:hanging="258"/>
      </w:pPr>
      <w:r w:rsidRPr="001C4ADD">
        <w:rPr>
          <w:vertAlign w:val="superscript"/>
        </w:rPr>
        <w:endnoteRef/>
      </w:r>
      <w:r w:rsidRPr="001C4ADD">
        <w:rPr>
          <w:vertAlign w:val="superscript"/>
        </w:rPr>
        <w:t xml:space="preserve"> </w:t>
      </w:r>
      <w:r>
        <w:rPr>
          <w:rFonts w:hint="eastAsia"/>
          <w:lang w:eastAsia="ja-JP"/>
        </w:rPr>
        <w:t xml:space="preserve">　</w:t>
      </w:r>
      <w:r>
        <w:t>「金曜日の夜の祈祷会でも、三人か四人しか信者がこないのなら、木立のなかの日本家屋の教会堂までのぼっていかなくて、下のぼくたちの家の部屋で祈祷会をということになったのだろう」。以下を参照のこと。</w:t>
      </w:r>
      <w:r>
        <w:rPr>
          <w:rFonts w:hint="eastAsia"/>
          <w:lang w:eastAsia="ja-JP"/>
        </w:rPr>
        <w:t>田中、「ポロポロ」、</w:t>
      </w:r>
      <w:r>
        <w:t>前掲書、</w:t>
      </w:r>
      <w:r>
        <w:t>17</w:t>
      </w:r>
      <w:r>
        <w:t>頁。</w:t>
      </w:r>
    </w:p>
  </w:endnote>
  <w:endnote w:id="30">
    <w:p w:rsidR="008B74BF" w:rsidRDefault="008B74BF" w:rsidP="00B14226">
      <w:pPr>
        <w:pStyle w:val="af0"/>
        <w:ind w:left="258" w:hanging="258"/>
      </w:pPr>
      <w:r w:rsidRPr="001C4ADD">
        <w:rPr>
          <w:vertAlign w:val="superscript"/>
        </w:rPr>
        <w:endnoteRef/>
      </w:r>
      <w:r w:rsidRPr="001C4ADD">
        <w:rPr>
          <w:vertAlign w:val="superscript"/>
        </w:rPr>
        <w:t xml:space="preserve"> </w:t>
      </w:r>
      <w:r>
        <w:t xml:space="preserve"> </w:t>
      </w:r>
      <w:r>
        <w:tab/>
      </w:r>
      <w:r>
        <w:t>前掲書、</w:t>
      </w:r>
      <w:r>
        <w:t>23</w:t>
      </w:r>
      <w:r>
        <w:t>頁。</w:t>
      </w:r>
    </w:p>
  </w:endnote>
  <w:endnote w:id="31">
    <w:p w:rsidR="008B74BF" w:rsidRDefault="008B74BF" w:rsidP="00B14226">
      <w:pPr>
        <w:pStyle w:val="af0"/>
        <w:ind w:left="258" w:hanging="258"/>
      </w:pPr>
      <w:r w:rsidRPr="007336F0">
        <w:rPr>
          <w:vertAlign w:val="superscript"/>
        </w:rPr>
        <w:endnoteRef/>
      </w:r>
      <w:r w:rsidRPr="007336F0">
        <w:tab/>
      </w:r>
      <w:r>
        <w:t>田中小実昌・平岡篤頼</w:t>
      </w:r>
      <w:r>
        <w:rPr>
          <w:rFonts w:hint="eastAsia"/>
          <w:lang w:eastAsia="ja-JP"/>
        </w:rPr>
        <w:t>、</w:t>
      </w:r>
      <w:r>
        <w:t>「文学的ポロポロ</w:t>
      </w:r>
      <w:r>
        <w:t> —— </w:t>
      </w:r>
      <w:r>
        <w:t>早稲田文学対談</w:t>
      </w:r>
      <w:r>
        <w:t>11</w:t>
      </w:r>
      <w:r>
        <w:t>」</w:t>
      </w:r>
      <w:r>
        <w:rPr>
          <w:rFonts w:hint="eastAsia"/>
          <w:lang w:eastAsia="ja-JP"/>
        </w:rPr>
        <w:t>、</w:t>
      </w:r>
      <w:r>
        <w:t>『早稲田文学（第</w:t>
      </w:r>
      <w:r>
        <w:t>8</w:t>
      </w:r>
      <w:r>
        <w:t>次）』</w:t>
      </w:r>
      <w:r>
        <w:rPr>
          <w:rFonts w:hint="eastAsia"/>
          <w:lang w:eastAsia="ja-JP"/>
        </w:rPr>
        <w:t>、</w:t>
      </w:r>
      <w:r>
        <w:rPr>
          <w:rFonts w:hint="eastAsia"/>
          <w:lang w:eastAsia="ja-JP"/>
        </w:rPr>
        <w:t>47</w:t>
      </w:r>
      <w:r>
        <w:rPr>
          <w:rFonts w:hint="eastAsia"/>
          <w:lang w:eastAsia="ja-JP"/>
        </w:rPr>
        <w:t>号、</w:t>
      </w:r>
      <w:r>
        <w:t>1980</w:t>
      </w:r>
      <w:r>
        <w:t>年</w:t>
      </w:r>
      <w:r>
        <w:t>4</w:t>
      </w:r>
      <w:r>
        <w:t>月、</w:t>
      </w:r>
      <w:r>
        <w:t>11</w:t>
      </w:r>
      <w:r>
        <w:t>頁。</w:t>
      </w:r>
    </w:p>
  </w:endnote>
  <w:endnote w:id="32">
    <w:p w:rsidR="008B74BF" w:rsidRDefault="008B74BF" w:rsidP="00B14226">
      <w:pPr>
        <w:pStyle w:val="af0"/>
        <w:ind w:left="258" w:hanging="258"/>
      </w:pPr>
      <w:r w:rsidRPr="007336F0">
        <w:rPr>
          <w:vertAlign w:val="superscript"/>
        </w:rPr>
        <w:endnoteRef/>
      </w:r>
      <w:r w:rsidRPr="007336F0">
        <w:rPr>
          <w:vertAlign w:val="superscript"/>
        </w:rPr>
        <w:t xml:space="preserve"> </w:t>
      </w:r>
      <w:r>
        <w:t xml:space="preserve"> </w:t>
      </w:r>
      <w:r>
        <w:tab/>
      </w:r>
      <w:r>
        <w:t>「ぼくにはポロポロはでない」。以下を参照のこと。田中、「ポロポロ」、前掲書、</w:t>
      </w:r>
      <w:r>
        <w:t>15</w:t>
      </w:r>
      <w:r>
        <w:t>頁。</w:t>
      </w:r>
    </w:p>
  </w:endnote>
  <w:endnote w:id="33">
    <w:p w:rsidR="008B74BF" w:rsidRDefault="008B74BF">
      <w:pPr>
        <w:pStyle w:val="af0"/>
        <w:ind w:left="258" w:hanging="258"/>
        <w:rPr>
          <w:rFonts w:hint="eastAsia"/>
          <w:lang w:eastAsia="ja-JP"/>
        </w:rPr>
      </w:pPr>
      <w:r>
        <w:rPr>
          <w:rStyle w:val="af2"/>
        </w:rPr>
        <w:endnoteRef/>
      </w:r>
      <w:r>
        <w:tab/>
        <w:t xml:space="preserve"> </w:t>
      </w:r>
      <w:r>
        <w:t>田中・平岡、前掲書、</w:t>
      </w:r>
      <w:r>
        <w:t>12</w:t>
      </w:r>
      <w:r>
        <w:t>頁。</w:t>
      </w:r>
    </w:p>
  </w:endnote>
  <w:endnote w:id="34">
    <w:p w:rsidR="008B74BF" w:rsidRDefault="008B74BF" w:rsidP="00B14226">
      <w:pPr>
        <w:pStyle w:val="af0"/>
        <w:ind w:left="258" w:hanging="258"/>
      </w:pPr>
      <w:r w:rsidRPr="007336F0">
        <w:rPr>
          <w:vertAlign w:val="superscript"/>
        </w:rPr>
        <w:endnoteRef/>
      </w:r>
      <w:r>
        <w:tab/>
      </w:r>
      <w:r>
        <w:rPr>
          <w:lang w:eastAsia="ja-JP"/>
        </w:rPr>
        <w:t xml:space="preserve"> </w:t>
      </w:r>
      <w:r>
        <w:rPr>
          <w:rFonts w:hint="eastAsia"/>
          <w:lang w:eastAsia="ja-JP"/>
        </w:rPr>
        <w:t>同書</w:t>
      </w:r>
      <w:r>
        <w:t>。</w:t>
      </w:r>
    </w:p>
  </w:endnote>
  <w:endnote w:id="35">
    <w:p w:rsidR="008B74BF" w:rsidRDefault="008B74BF" w:rsidP="007336F0">
      <w:pPr>
        <w:pStyle w:val="af0"/>
        <w:ind w:left="258" w:hanging="258"/>
      </w:pPr>
      <w:r w:rsidRPr="007336F0">
        <w:rPr>
          <w:vertAlign w:val="superscript"/>
        </w:rPr>
        <w:endnoteRef/>
      </w:r>
      <w:r>
        <w:rPr>
          <w:rFonts w:hint="eastAsia"/>
          <w:lang w:eastAsia="ja-JP"/>
        </w:rPr>
        <w:t xml:space="preserve">　田中が最初に翻訳した短編小説は以下を参照のこと。</w:t>
      </w:r>
      <w:r>
        <w:t>ジェイムズ・</w:t>
      </w:r>
      <w:r>
        <w:t>M</w:t>
      </w:r>
      <w:r>
        <w:t>・ケイン「冷蔵庫の中の赤ん坊」、『エラリイ・クイーンズ・ミステリ・マガジン』、田中小実昌訳、</w:t>
      </w:r>
      <w:r>
        <w:t>1</w:t>
      </w:r>
      <w:r>
        <w:t>巻</w:t>
      </w:r>
      <w:r>
        <w:t>5</w:t>
      </w:r>
      <w:r>
        <w:t>号（通</w:t>
      </w:r>
      <w:r>
        <w:rPr>
          <w:rFonts w:hint="eastAsia"/>
          <w:lang w:eastAsia="ja-JP"/>
        </w:rPr>
        <w:t>号</w:t>
      </w:r>
      <w:r>
        <w:t>5</w:t>
      </w:r>
      <w:r>
        <w:t>号）、早川書房、</w:t>
      </w:r>
      <w:r>
        <w:t>1956</w:t>
      </w:r>
      <w:r>
        <w:t>年</w:t>
      </w:r>
      <w:r>
        <w:t>11</w:t>
      </w:r>
      <w:r>
        <w:t>月</w:t>
      </w:r>
      <w:r>
        <w:rPr>
          <w:rFonts w:hint="eastAsia"/>
          <w:lang w:eastAsia="ja-JP"/>
        </w:rPr>
        <w:t>、</w:t>
      </w:r>
      <w:r>
        <w:rPr>
          <w:rFonts w:hint="eastAsia"/>
          <w:lang w:eastAsia="ja-JP"/>
        </w:rPr>
        <w:t>87-101</w:t>
      </w:r>
      <w:r>
        <w:rPr>
          <w:rFonts w:hint="eastAsia"/>
          <w:lang w:eastAsia="ja-JP"/>
        </w:rPr>
        <w:t>頁</w:t>
      </w:r>
      <w:r>
        <w:t>。田中の翻訳の評価については、以下の文献を参照のこと。片山暢一、「</w:t>
      </w:r>
      <w:r>
        <w:t xml:space="preserve">A.A.Fair (E.S.Gardner): You Can Die Laughing </w:t>
      </w:r>
      <w:r>
        <w:t>の田中小実昌訳「笑つてくたばる奴もいる」について」、『彦根論叢人文科学特集』、</w:t>
      </w:r>
      <w:r>
        <w:t>12</w:t>
      </w:r>
      <w:r>
        <w:t>号、</w:t>
      </w:r>
      <w:r>
        <w:t>1962</w:t>
      </w:r>
      <w:r>
        <w:t>年、</w:t>
      </w:r>
      <w:r>
        <w:t>1-8</w:t>
      </w:r>
      <w:r>
        <w:t>頁。杉江松恋、「翻訳家コミさんのこと」、『ユリイカ』、</w:t>
      </w:r>
      <w:r>
        <w:t>32</w:t>
      </w:r>
      <w:r>
        <w:t>巻</w:t>
      </w:r>
      <w:r>
        <w:t>9</w:t>
      </w:r>
      <w:r>
        <w:t>号（通号</w:t>
      </w:r>
      <w:r>
        <w:t>434</w:t>
      </w:r>
      <w:r>
        <w:t>）、青土社、</w:t>
      </w:r>
      <w:r>
        <w:t>2000</w:t>
      </w:r>
      <w:r>
        <w:t>年</w:t>
      </w:r>
      <w:r>
        <w:t>6</w:t>
      </w:r>
      <w:r>
        <w:t>月、</w:t>
      </w:r>
      <w:r>
        <w:t>212-218</w:t>
      </w:r>
      <w:r>
        <w:t>頁。</w:t>
      </w:r>
    </w:p>
  </w:endnote>
  <w:endnote w:id="36">
    <w:p w:rsidR="008B74BF" w:rsidRDefault="008B74BF" w:rsidP="00B14226">
      <w:pPr>
        <w:pStyle w:val="af0"/>
        <w:ind w:left="258" w:hanging="258"/>
      </w:pPr>
      <w:r w:rsidRPr="007336F0">
        <w:rPr>
          <w:vertAlign w:val="superscript"/>
        </w:rPr>
        <w:endnoteRef/>
      </w:r>
      <w:r>
        <w:tab/>
      </w:r>
      <w:r>
        <w:tab/>
      </w:r>
      <w:r>
        <w:t>田中小実昌・森本哲郎・山口明穂</w:t>
      </w:r>
      <w:r>
        <w:rPr>
          <w:rFonts w:hint="eastAsia"/>
          <w:lang w:eastAsia="ja-JP"/>
        </w:rPr>
        <w:t>、</w:t>
      </w:r>
      <w:r>
        <w:t>「座談会　言葉の苑」</w:t>
      </w:r>
      <w:r>
        <w:rPr>
          <w:rFonts w:hint="eastAsia"/>
          <w:lang w:eastAsia="ja-JP"/>
        </w:rPr>
        <w:t>、</w:t>
      </w:r>
      <w:r>
        <w:t>『図書』、</w:t>
      </w:r>
      <w:r>
        <w:t>594</w:t>
      </w:r>
      <w:r>
        <w:t>号、岩波書店、</w:t>
      </w:r>
      <w:r>
        <w:t>1998</w:t>
      </w:r>
      <w:r>
        <w:t>年、</w:t>
      </w:r>
      <w:r>
        <w:t>2-13</w:t>
      </w:r>
      <w:r>
        <w:t>頁。</w:t>
      </w:r>
    </w:p>
  </w:endnote>
  <w:endnote w:id="37">
    <w:p w:rsidR="008B74BF" w:rsidRDefault="008B74BF" w:rsidP="00B14226">
      <w:pPr>
        <w:pStyle w:val="af0"/>
        <w:ind w:left="258" w:hanging="258"/>
      </w:pPr>
      <w:r w:rsidRPr="007336F0">
        <w:rPr>
          <w:vertAlign w:val="superscript"/>
        </w:rPr>
        <w:endnoteRef/>
      </w:r>
      <w:r>
        <w:tab/>
      </w:r>
      <w:r>
        <w:t>田中は、『エンサイクロペディア・アメリカーナ』を</w:t>
      </w:r>
      <w:r>
        <w:t>30</w:t>
      </w:r>
      <w:r>
        <w:t>冊程度、研究者の『英和大辞典』、英英辞典として『ウェブスター』、当用漢字を調べるための辞典など多くの辞典を持っていると述べている。</w:t>
      </w:r>
      <w:r>
        <w:rPr>
          <w:rFonts w:hint="eastAsia"/>
          <w:lang w:eastAsia="ja-JP"/>
        </w:rPr>
        <w:t>前掲書、</w:t>
      </w:r>
      <w:r>
        <w:rPr>
          <w:rFonts w:hint="eastAsia"/>
          <w:lang w:eastAsia="ja-JP"/>
        </w:rPr>
        <w:t>3-4</w:t>
      </w:r>
      <w:r>
        <w:rPr>
          <w:rFonts w:hint="eastAsia"/>
          <w:lang w:eastAsia="ja-JP"/>
        </w:rPr>
        <w:t>頁。</w:t>
      </w:r>
    </w:p>
  </w:endnote>
  <w:endnote w:id="38">
    <w:p w:rsidR="008B74BF" w:rsidRDefault="008B74BF" w:rsidP="00B14226">
      <w:pPr>
        <w:pStyle w:val="af0"/>
        <w:ind w:left="258" w:hanging="258"/>
      </w:pPr>
      <w:r w:rsidRPr="007336F0">
        <w:rPr>
          <w:vertAlign w:val="superscript"/>
        </w:rPr>
        <w:endnoteRef/>
      </w:r>
      <w:r>
        <w:tab/>
      </w:r>
      <w:r>
        <w:t>フランスにおける物語論の発展</w:t>
      </w:r>
      <w:r>
        <w:rPr>
          <w:rFonts w:hint="eastAsia"/>
          <w:lang w:eastAsia="ja-JP"/>
        </w:rPr>
        <w:t>ならびに、</w:t>
      </w:r>
      <w:r>
        <w:t>ジェラール・ジュネットの</w:t>
      </w:r>
      <w:r>
        <w:rPr>
          <w:rFonts w:hint="eastAsia"/>
          <w:lang w:eastAsia="ja-JP"/>
        </w:rPr>
        <w:t>物語論</w:t>
      </w:r>
      <w:r>
        <w:t>の概観は以下の文献を参照のこと。橋本陽介、『物語論基礎と応用』、講談社選書メチエ、</w:t>
      </w:r>
      <w:r>
        <w:t>647</w:t>
      </w:r>
      <w:r>
        <w:t>巻、講談社、</w:t>
      </w:r>
      <w:r>
        <w:t>2017</w:t>
      </w:r>
      <w:r>
        <w:rPr>
          <w:rFonts w:hint="eastAsia"/>
          <w:lang w:eastAsia="ja-JP"/>
        </w:rPr>
        <w:t>年</w:t>
      </w:r>
      <w:r>
        <w:t>。</w:t>
      </w:r>
    </w:p>
  </w:endnote>
  <w:endnote w:id="39">
    <w:p w:rsidR="008B74BF" w:rsidRDefault="008B74BF" w:rsidP="00B14226">
      <w:pPr>
        <w:pStyle w:val="af0"/>
        <w:ind w:left="258" w:hanging="258"/>
      </w:pPr>
      <w:r w:rsidRPr="007336F0">
        <w:rPr>
          <w:vertAlign w:val="superscript"/>
        </w:rPr>
        <w:endnoteRef/>
      </w:r>
      <w:r>
        <w:tab/>
      </w:r>
      <w:r>
        <w:t>田中、「ポロポロ」、前掲書、</w:t>
      </w:r>
      <w:r>
        <w:t>9-10</w:t>
      </w:r>
      <w:r>
        <w:t>頁。</w:t>
      </w:r>
    </w:p>
  </w:endnote>
  <w:endnote w:id="40">
    <w:p w:rsidR="008B74BF" w:rsidRDefault="008B74BF" w:rsidP="007336F0">
      <w:pPr>
        <w:pStyle w:val="af0"/>
        <w:ind w:left="258" w:hanging="258"/>
      </w:pPr>
      <w:r w:rsidRPr="007336F0">
        <w:rPr>
          <w:vertAlign w:val="superscript"/>
        </w:rPr>
        <w:endnoteRef/>
      </w:r>
      <w:r>
        <w:tab/>
      </w:r>
      <w:r>
        <w:t>前掲書、</w:t>
      </w:r>
      <w:r>
        <w:t>21</w:t>
      </w:r>
      <w:r>
        <w:t>頁。</w:t>
      </w:r>
    </w:p>
  </w:endnote>
  <w:endnote w:id="41">
    <w:p w:rsidR="008B74BF" w:rsidRDefault="008B74BF" w:rsidP="00B14226">
      <w:pPr>
        <w:pStyle w:val="af0"/>
        <w:ind w:left="258" w:hanging="258"/>
      </w:pPr>
      <w:r w:rsidRPr="007336F0">
        <w:rPr>
          <w:vertAlign w:val="superscript"/>
        </w:rPr>
        <w:endnoteRef/>
      </w:r>
      <w:r>
        <w:tab/>
      </w:r>
      <w:r>
        <w:t>前掲書、</w:t>
      </w:r>
      <w:r>
        <w:t>9</w:t>
      </w:r>
      <w:r>
        <w:t>頁。</w:t>
      </w:r>
    </w:p>
  </w:endnote>
  <w:endnote w:id="42">
    <w:p w:rsidR="008B74BF" w:rsidRDefault="008B74BF" w:rsidP="00B14226">
      <w:pPr>
        <w:pStyle w:val="af0"/>
        <w:ind w:left="258" w:hanging="258"/>
      </w:pPr>
      <w:r w:rsidRPr="007336F0">
        <w:rPr>
          <w:vertAlign w:val="superscript"/>
        </w:rPr>
        <w:endnoteRef/>
      </w:r>
      <w:r>
        <w:tab/>
      </w:r>
      <w:r>
        <w:t>前掲書、</w:t>
      </w:r>
      <w:r>
        <w:t>34</w:t>
      </w:r>
      <w:r>
        <w:t>頁。</w:t>
      </w:r>
    </w:p>
  </w:endnote>
  <w:endnote w:id="43">
    <w:p w:rsidR="008B74BF" w:rsidRPr="002A7A93" w:rsidRDefault="008B74BF" w:rsidP="002A7A93">
      <w:pPr>
        <w:pStyle w:val="af0"/>
        <w:tabs>
          <w:tab w:val="clear" w:pos="288"/>
        </w:tabs>
        <w:ind w:left="258" w:hanging="258"/>
        <w:rPr>
          <w:rFonts w:hint="eastAsia"/>
          <w:lang w:val="fr-FR" w:eastAsia="ja-JP"/>
        </w:rPr>
      </w:pPr>
      <w:r w:rsidRPr="007336F0">
        <w:rPr>
          <w:vertAlign w:val="superscript"/>
        </w:rPr>
        <w:endnoteRef/>
      </w:r>
      <w:r>
        <w:tab/>
      </w:r>
      <w:r>
        <w:t>以下を参照のこと。ジェラール・ジュネット、『方法論の試み』、花輪光・和泉涼一訳、書肆風の薔薇、</w:t>
      </w:r>
      <w:r>
        <w:t>1985</w:t>
      </w:r>
      <w:r>
        <w:t>、</w:t>
      </w:r>
      <w:r>
        <w:t>51-52</w:t>
      </w:r>
      <w:r>
        <w:t>頁。同書、</w:t>
      </w:r>
      <w:r>
        <w:t>228-229</w:t>
      </w:r>
      <w:r>
        <w:t>頁。</w:t>
      </w:r>
      <w:r w:rsidRPr="00B255F6">
        <w:t>Gérard Genette</w:t>
      </w:r>
      <w:r>
        <w:rPr>
          <w:rFonts w:hint="eastAsia"/>
          <w:lang w:eastAsia="ja-JP"/>
        </w:rPr>
        <w:t xml:space="preserve">, </w:t>
      </w:r>
      <w:r w:rsidRPr="00B255F6">
        <w:rPr>
          <w:i/>
          <w:lang w:eastAsia="ja-JP"/>
        </w:rPr>
        <w:t>Figures III</w:t>
      </w:r>
      <w:r>
        <w:rPr>
          <w:lang w:eastAsia="ja-JP"/>
        </w:rPr>
        <w:t>, Col. Po</w:t>
      </w:r>
      <w:r>
        <w:rPr>
          <w:lang w:val="fr-FR" w:eastAsia="ja-JP"/>
        </w:rPr>
        <w:t>é</w:t>
      </w:r>
      <w:r>
        <w:rPr>
          <w:rFonts w:hint="eastAsia"/>
          <w:lang w:val="fr-FR" w:eastAsia="ja-JP"/>
        </w:rPr>
        <w:t xml:space="preserve">tique, </w:t>
      </w:r>
      <w:r>
        <w:rPr>
          <w:lang w:val="fr-FR" w:eastAsia="ja-JP"/>
        </w:rPr>
        <w:t xml:space="preserve">Paris, </w:t>
      </w:r>
      <w:r w:rsidRPr="002A7A93">
        <w:rPr>
          <w:lang w:val="fr-FR" w:eastAsia="ja-JP"/>
        </w:rPr>
        <w:t>Seuil</w:t>
      </w:r>
      <w:r>
        <w:rPr>
          <w:lang w:val="fr-FR" w:eastAsia="ja-JP"/>
        </w:rPr>
        <w:t xml:space="preserve">, 1972, p. 93-94. </w:t>
      </w:r>
      <w:r w:rsidRPr="00483FD3">
        <w:rPr>
          <w:i/>
          <w:lang w:val="fr-FR" w:eastAsia="ja-JP"/>
        </w:rPr>
        <w:t>Ibid</w:t>
      </w:r>
      <w:r w:rsidRPr="00483FD3">
        <w:rPr>
          <w:rFonts w:hint="eastAsia"/>
          <w:i/>
          <w:lang w:val="fr-FR" w:eastAsia="ja-JP"/>
        </w:rPr>
        <w:t>.</w:t>
      </w:r>
      <w:r>
        <w:rPr>
          <w:lang w:val="fr-FR" w:eastAsia="ja-JP"/>
        </w:rPr>
        <w:t>, p. 211-212.</w:t>
      </w:r>
    </w:p>
  </w:endnote>
  <w:endnote w:id="44">
    <w:p w:rsidR="008B74BF" w:rsidRDefault="008B74BF" w:rsidP="00B14226">
      <w:pPr>
        <w:pStyle w:val="af0"/>
        <w:ind w:left="258" w:hanging="258"/>
      </w:pPr>
      <w:r w:rsidRPr="007336F0">
        <w:rPr>
          <w:vertAlign w:val="superscript"/>
        </w:rPr>
        <w:endnoteRef/>
      </w:r>
      <w:r>
        <w:tab/>
      </w:r>
      <w:r>
        <w:rPr>
          <w:rFonts w:hint="eastAsia"/>
          <w:lang w:eastAsia="ja-JP"/>
        </w:rPr>
        <w:t>田中、「ポロポロ」、</w:t>
      </w:r>
      <w:r>
        <w:t>前掲書、</w:t>
      </w:r>
      <w:r>
        <w:t>20</w:t>
      </w:r>
      <w:r>
        <w:t>頁。</w:t>
      </w:r>
    </w:p>
  </w:endnote>
  <w:endnote w:id="45">
    <w:p w:rsidR="008B74BF" w:rsidRDefault="008B74BF" w:rsidP="00B14226">
      <w:pPr>
        <w:pStyle w:val="af0"/>
        <w:ind w:left="258" w:hanging="258"/>
      </w:pPr>
      <w:r w:rsidRPr="007336F0">
        <w:rPr>
          <w:vertAlign w:val="superscript"/>
        </w:rPr>
        <w:endnoteRef/>
      </w:r>
      <w:r>
        <w:tab/>
      </w:r>
      <w:r>
        <w:t>前掲書、</w:t>
      </w:r>
      <w:r>
        <w:t>21-22</w:t>
      </w:r>
      <w:r>
        <w:t>頁。</w:t>
      </w:r>
    </w:p>
  </w:endnote>
  <w:endnote w:id="46">
    <w:p w:rsidR="008B74BF" w:rsidRDefault="008B74BF" w:rsidP="00B14226">
      <w:pPr>
        <w:pStyle w:val="af0"/>
        <w:ind w:left="258" w:hanging="258"/>
      </w:pPr>
      <w:r w:rsidRPr="007336F0">
        <w:rPr>
          <w:vertAlign w:val="superscript"/>
        </w:rPr>
        <w:endnoteRef/>
      </w:r>
      <w:r>
        <w:tab/>
      </w:r>
      <w:r>
        <w:t>前掲書、</w:t>
      </w:r>
      <w:r>
        <w:t>17</w:t>
      </w:r>
      <w:r>
        <w:t>頁。</w:t>
      </w:r>
    </w:p>
  </w:endnote>
  <w:endnote w:id="47">
    <w:p w:rsidR="008B74BF" w:rsidRDefault="008B74BF" w:rsidP="00B14226">
      <w:pPr>
        <w:pStyle w:val="af0"/>
        <w:ind w:left="258" w:hanging="258"/>
      </w:pPr>
      <w:r w:rsidRPr="007336F0">
        <w:rPr>
          <w:vertAlign w:val="superscript"/>
        </w:rPr>
        <w:endnoteRef/>
      </w:r>
      <w:r>
        <w:tab/>
      </w:r>
      <w:r>
        <w:t>同書。</w:t>
      </w:r>
    </w:p>
  </w:endnote>
  <w:endnote w:id="48">
    <w:p w:rsidR="008B74BF" w:rsidRDefault="008B74BF" w:rsidP="00564F07">
      <w:pPr>
        <w:pStyle w:val="af0"/>
        <w:ind w:left="258" w:hanging="258"/>
        <w:rPr>
          <w:lang w:eastAsia="ja-JP"/>
        </w:rPr>
      </w:pPr>
      <w:r w:rsidRPr="007336F0">
        <w:rPr>
          <w:vertAlign w:val="superscript"/>
        </w:rPr>
        <w:endnoteRef/>
      </w:r>
      <w:r>
        <w:tab/>
      </w:r>
      <w:r>
        <w:t>同書。なお、田中のエッセイに特高の尋問に応じる父の記憶を書いたエッセイがある。以下を参照のこと。田中小実昌、「父と特高」、『オール讀物』、</w:t>
      </w:r>
      <w:r>
        <w:t>43</w:t>
      </w:r>
      <w:r>
        <w:t>巻</w:t>
      </w:r>
      <w:r>
        <w:t>1</w:t>
      </w:r>
      <w:r>
        <w:t>号、</w:t>
      </w:r>
      <w:r>
        <w:t>1988</w:t>
      </w:r>
      <w:r>
        <w:t>年</w:t>
      </w:r>
      <w:r>
        <w:t>1</w:t>
      </w:r>
      <w:r>
        <w:t>月、</w:t>
      </w:r>
      <w:r>
        <w:t>280-290</w:t>
      </w:r>
      <w:r>
        <w:t>頁。</w:t>
      </w:r>
      <w:r w:rsidR="00564F07">
        <w:rPr>
          <w:rFonts w:hint="eastAsia"/>
          <w:lang w:eastAsia="ja-JP"/>
        </w:rPr>
        <w:t>ところで、そもそも石段で出会った人物はこうした事実から特高だったのではないかとも考えられる。しかし、本論では、語り手が、扉がひとりでに閉まっていたのに強い関心を持ち、人魂や墓の逸話を紹介しているのに対して、特高説ではそれらの意味を説明をすることができないため、この</w:t>
      </w:r>
      <w:r w:rsidR="00B943A6">
        <w:rPr>
          <w:rFonts w:hint="eastAsia"/>
          <w:lang w:eastAsia="ja-JP"/>
        </w:rPr>
        <w:t>説</w:t>
      </w:r>
      <w:r w:rsidR="00564F07">
        <w:rPr>
          <w:rFonts w:hint="eastAsia"/>
          <w:lang w:eastAsia="ja-JP"/>
        </w:rPr>
        <w:t>を退ける。</w:t>
      </w:r>
    </w:p>
  </w:endnote>
  <w:endnote w:id="49">
    <w:p w:rsidR="008B74BF" w:rsidRDefault="008B74BF" w:rsidP="00B14226">
      <w:pPr>
        <w:pStyle w:val="af0"/>
        <w:ind w:left="258" w:hanging="258"/>
      </w:pPr>
      <w:r w:rsidRPr="007336F0">
        <w:rPr>
          <w:vertAlign w:val="superscript"/>
        </w:rPr>
        <w:endnoteRef/>
      </w:r>
      <w:r>
        <w:tab/>
      </w:r>
      <w:r>
        <w:t>保坂、前掲書、</w:t>
      </w:r>
      <w:r>
        <w:t>147</w:t>
      </w:r>
      <w:r>
        <w:t>頁。</w:t>
      </w:r>
    </w:p>
  </w:endnote>
  <w:endnote w:id="50">
    <w:p w:rsidR="008B74BF" w:rsidRDefault="008B74BF" w:rsidP="00B14226">
      <w:pPr>
        <w:pStyle w:val="af0"/>
        <w:ind w:left="258" w:hanging="258"/>
      </w:pPr>
      <w:r w:rsidRPr="007336F0">
        <w:rPr>
          <w:vertAlign w:val="superscript"/>
        </w:rPr>
        <w:endnoteRef/>
      </w:r>
      <w:r>
        <w:tab/>
      </w:r>
      <w:r>
        <w:t>保坂、同書。</w:t>
      </w:r>
    </w:p>
  </w:endnote>
  <w:endnote w:id="51">
    <w:p w:rsidR="008B74BF" w:rsidRPr="00483FD3" w:rsidRDefault="008B74BF" w:rsidP="00B14226">
      <w:pPr>
        <w:pStyle w:val="af0"/>
        <w:ind w:left="258" w:hanging="258"/>
      </w:pPr>
      <w:r w:rsidRPr="007336F0">
        <w:rPr>
          <w:vertAlign w:val="superscript"/>
        </w:rPr>
        <w:endnoteRef/>
      </w:r>
      <w:r>
        <w:tab/>
      </w:r>
      <w:r>
        <w:t>田中、「ポロポロ」、前掲書、</w:t>
      </w:r>
      <w:r>
        <w:t>33</w:t>
      </w:r>
      <w:r>
        <w:t>頁。</w:t>
      </w:r>
    </w:p>
  </w:endnote>
  <w:endnote w:id="52">
    <w:p w:rsidR="008B74BF" w:rsidRDefault="008B74BF" w:rsidP="00B14226">
      <w:pPr>
        <w:pStyle w:val="af0"/>
        <w:ind w:left="258" w:hanging="258"/>
      </w:pPr>
      <w:r w:rsidRPr="007336F0">
        <w:rPr>
          <w:vertAlign w:val="superscript"/>
        </w:rPr>
        <w:endnoteRef/>
      </w:r>
      <w:r>
        <w:tab/>
      </w:r>
      <w:r>
        <w:t>前掲書、</w:t>
      </w:r>
      <w:r>
        <w:t>28</w:t>
      </w:r>
      <w:r>
        <w:t>頁。</w:t>
      </w:r>
    </w:p>
  </w:endnote>
  <w:endnote w:id="53">
    <w:p w:rsidR="008B74BF" w:rsidRDefault="008B74BF" w:rsidP="00B14226">
      <w:pPr>
        <w:pStyle w:val="af0"/>
        <w:ind w:left="258" w:hanging="258"/>
      </w:pPr>
      <w:r w:rsidRPr="007336F0">
        <w:rPr>
          <w:vertAlign w:val="superscript"/>
        </w:rPr>
        <w:endnoteRef/>
      </w:r>
      <w:r>
        <w:tab/>
      </w:r>
      <w:r>
        <w:t>井上忠・田中小実昌</w:t>
      </w:r>
      <w:r>
        <w:rPr>
          <w:rFonts w:hint="eastAsia"/>
          <w:lang w:eastAsia="ja-JP"/>
        </w:rPr>
        <w:t>、</w:t>
      </w:r>
      <w:r>
        <w:t>「宗教</w:t>
      </w:r>
      <w:r>
        <w:t> —— </w:t>
      </w:r>
      <w:r>
        <w:t>その「根拠」を問い直す」</w:t>
      </w:r>
      <w:r>
        <w:rPr>
          <w:rFonts w:hint="eastAsia"/>
          <w:lang w:eastAsia="ja-JP"/>
        </w:rPr>
        <w:t>、</w:t>
      </w:r>
      <w:r>
        <w:t>『季刊　仏教』、</w:t>
      </w:r>
      <w:r>
        <w:t>5</w:t>
      </w:r>
      <w:r>
        <w:t>号、</w:t>
      </w:r>
      <w:r>
        <w:t>1988</w:t>
      </w:r>
      <w:r>
        <w:t>年、</w:t>
      </w:r>
      <w:r>
        <w:t>13</w:t>
      </w:r>
      <w:r>
        <w:t>頁。</w:t>
      </w:r>
    </w:p>
  </w:endnote>
  <w:endnote w:id="54">
    <w:p w:rsidR="008B74BF" w:rsidRDefault="008B74BF" w:rsidP="00B14226">
      <w:pPr>
        <w:pStyle w:val="af0"/>
        <w:ind w:left="258" w:hanging="258"/>
      </w:pPr>
      <w:r w:rsidRPr="007336F0">
        <w:rPr>
          <w:vertAlign w:val="superscript"/>
        </w:rPr>
        <w:endnoteRef/>
      </w:r>
      <w:r>
        <w:tab/>
      </w:r>
      <w:r>
        <w:t>前掲書、</w:t>
      </w:r>
      <w:r>
        <w:t>22</w:t>
      </w:r>
      <w:r>
        <w:t>頁。</w:t>
      </w:r>
    </w:p>
  </w:endnote>
  <w:endnote w:id="55">
    <w:p w:rsidR="008B74BF" w:rsidRDefault="008B74BF" w:rsidP="00B14226">
      <w:pPr>
        <w:pStyle w:val="af0"/>
        <w:ind w:left="258" w:hanging="258"/>
      </w:pPr>
      <w:r w:rsidRPr="007336F0">
        <w:rPr>
          <w:vertAlign w:val="superscript"/>
        </w:rPr>
        <w:endnoteRef/>
      </w:r>
      <w:r>
        <w:tab/>
      </w:r>
      <w:r>
        <w:t>前掲書、</w:t>
      </w:r>
      <w:r>
        <w:t>13</w:t>
      </w:r>
      <w:r>
        <w:t>頁。</w:t>
      </w:r>
    </w:p>
  </w:endnote>
  <w:endnote w:id="56">
    <w:p w:rsidR="008B74BF" w:rsidRDefault="008B74BF" w:rsidP="00B14226">
      <w:pPr>
        <w:pStyle w:val="af0"/>
        <w:ind w:left="258" w:hanging="258"/>
      </w:pPr>
      <w:r w:rsidRPr="007336F0">
        <w:rPr>
          <w:vertAlign w:val="superscript"/>
        </w:rPr>
        <w:endnoteRef/>
      </w:r>
      <w:r>
        <w:tab/>
        <w:t xml:space="preserve">William James, </w:t>
      </w:r>
      <w:r>
        <w:rPr>
          <w:i/>
        </w:rPr>
        <w:t>The Varieties of Religious Experience</w:t>
      </w:r>
      <w:r>
        <w:t>, New York, Longmans, Green, 1916, p. 31.</w:t>
      </w:r>
    </w:p>
  </w:endnote>
  <w:endnote w:id="57">
    <w:p w:rsidR="008B74BF" w:rsidRDefault="008B74BF" w:rsidP="00B14226">
      <w:pPr>
        <w:pStyle w:val="af0"/>
        <w:ind w:left="258" w:hanging="258"/>
      </w:pPr>
      <w:r w:rsidRPr="007336F0">
        <w:rPr>
          <w:vertAlign w:val="superscript"/>
        </w:rPr>
        <w:endnoteRef/>
      </w:r>
      <w:r>
        <w:tab/>
        <w:t xml:space="preserve">William James, </w:t>
      </w:r>
      <w:r>
        <w:rPr>
          <w:i/>
        </w:rPr>
        <w:t>Pragmatism: A New Name for Some Old Ways of Thinking</w:t>
      </w:r>
      <w:r>
        <w:t>, MA, Harvard University Press, 1975. Originally published in 1907.</w:t>
      </w:r>
    </w:p>
  </w:endnote>
  <w:endnote w:id="58">
    <w:p w:rsidR="008B74BF" w:rsidRDefault="008B74BF" w:rsidP="00B14226">
      <w:pPr>
        <w:pStyle w:val="af0"/>
        <w:ind w:left="258" w:hanging="258"/>
      </w:pPr>
      <w:r w:rsidRPr="007336F0">
        <w:rPr>
          <w:vertAlign w:val="superscript"/>
        </w:rPr>
        <w:endnoteRef/>
      </w:r>
      <w:r>
        <w:tab/>
      </w:r>
      <w:r>
        <w:t>田中小実昌、「岩塩の袋」、『ポロポロ』、前掲書、</w:t>
      </w:r>
      <w:r>
        <w:t>71</w:t>
      </w:r>
      <w:r>
        <w:t>頁。</w:t>
      </w:r>
    </w:p>
  </w:endnote>
  <w:endnote w:id="59">
    <w:p w:rsidR="008B74BF" w:rsidRDefault="008B74BF" w:rsidP="00B14226">
      <w:pPr>
        <w:pStyle w:val="af0"/>
        <w:ind w:left="258" w:hanging="258"/>
      </w:pPr>
      <w:r w:rsidRPr="007336F0">
        <w:rPr>
          <w:vertAlign w:val="superscript"/>
        </w:rPr>
        <w:endnoteRef/>
      </w:r>
      <w:r>
        <w:tab/>
      </w:r>
      <w:r>
        <w:t>田中小実昌、「大尾のこと」、『ポロポロ』、前掲書、</w:t>
      </w:r>
      <w:r>
        <w:t>198</w:t>
      </w:r>
      <w:r>
        <w:t>頁。</w:t>
      </w:r>
    </w:p>
  </w:endnote>
  <w:endnote w:id="60">
    <w:p w:rsidR="008B74BF" w:rsidRDefault="008B74BF" w:rsidP="00B14226">
      <w:pPr>
        <w:pStyle w:val="af0"/>
        <w:ind w:left="258" w:hanging="258"/>
      </w:pPr>
      <w:r w:rsidRPr="007336F0">
        <w:rPr>
          <w:vertAlign w:val="superscript"/>
        </w:rPr>
        <w:endnoteRef/>
      </w:r>
      <w:r>
        <w:tab/>
        <w:t xml:space="preserve">William James, “What is an Emotion?”, Mind, </w:t>
      </w:r>
      <w:r>
        <w:rPr>
          <w:rFonts w:hint="eastAsia"/>
          <w:lang w:eastAsia="ja-JP"/>
        </w:rPr>
        <w:t>vol. </w:t>
      </w:r>
      <w:r>
        <w:t>9, n. 2, 1884, p. 190. doi:10.1093/mind/os-IX.34.188</w:t>
      </w:r>
    </w:p>
  </w:endnote>
  <w:endnote w:id="61">
    <w:p w:rsidR="008B74BF" w:rsidRDefault="008B74BF" w:rsidP="00D41AB2">
      <w:pPr>
        <w:pStyle w:val="af0"/>
        <w:ind w:left="258" w:hanging="258"/>
        <w:rPr>
          <w:lang w:eastAsia="ja-JP"/>
        </w:rPr>
      </w:pPr>
      <w:r w:rsidRPr="007336F0">
        <w:rPr>
          <w:vertAlign w:val="superscript"/>
        </w:rPr>
        <w:endnoteRef/>
      </w:r>
      <w:r>
        <w:tab/>
      </w:r>
      <w:r>
        <w:tab/>
      </w:r>
      <w:r>
        <w:t>田中小実昌、「ジョーシキ」、『海燕』、</w:t>
      </w:r>
      <w:r>
        <w:t>2</w:t>
      </w:r>
      <w:r>
        <w:t>巻</w:t>
      </w:r>
      <w:r>
        <w:t>6</w:t>
      </w:r>
      <w:r>
        <w:t>号、ベネッセコーポレーション、</w:t>
      </w:r>
      <w:r>
        <w:t>1983</w:t>
      </w:r>
      <w:r>
        <w:t>年</w:t>
      </w:r>
      <w:r>
        <w:t>6</w:t>
      </w:r>
      <w:r>
        <w:t>月、</w:t>
      </w:r>
      <w:r>
        <w:t>84</w:t>
      </w:r>
      <w:r>
        <w:t>頁。</w:t>
      </w:r>
      <w:r>
        <w:rPr>
          <w:rFonts w:hint="eastAsia"/>
          <w:lang w:eastAsia="ja-JP"/>
        </w:rPr>
        <w:t>「泣くから悲しいのではない。泣いているから悲しいのだ」というのは、正確には、ジェイムズ＝ランゲ説のフレーズ。また、</w:t>
      </w:r>
      <w:r>
        <w:t>ここで田中が「ひっくりかえり」と述べているのは、田中がプラグマティズムを、「一定の考えかたをきめるのではなく、そのとき、そのときの現状によって判断するってことだろうから」（同書）と述べている</w:t>
      </w:r>
      <w:r>
        <w:rPr>
          <w:rFonts w:hint="eastAsia"/>
          <w:lang w:eastAsia="ja-JP"/>
        </w:rPr>
        <w:t>ように、</w:t>
      </w:r>
      <w:r>
        <w:t>ある状況によってそのたびごとに何かを判断するという実践と捉えている</w:t>
      </w:r>
      <w:r>
        <w:rPr>
          <w:rFonts w:hint="eastAsia"/>
          <w:lang w:eastAsia="ja-JP"/>
        </w:rPr>
        <w:t>ためだ</w:t>
      </w:r>
      <w:r>
        <w:t>。これは、先の引用にもあった「学習」と合わせると、心理学における状況主義（</w:t>
      </w:r>
      <w:r>
        <w:t>situationism</w:t>
      </w:r>
      <w:r>
        <w:t>）のようなものとして田中がプラグマティズムを捉えていたと考えられる。状況主義の心理学における位置づけをめぐっては以下を参照のこと。</w:t>
      </w:r>
      <w:r>
        <w:t xml:space="preserve">Christian Miller, </w:t>
      </w:r>
      <w:r>
        <w:rPr>
          <w:i/>
        </w:rPr>
        <w:t>Character and Moral Psychology</w:t>
      </w:r>
      <w:r>
        <w:t>, Oxford, Oxford University Press, 2014. Specially, chapter 4.</w:t>
      </w:r>
    </w:p>
  </w:endnote>
  <w:endnote w:id="62">
    <w:p w:rsidR="008B74BF" w:rsidRDefault="008B74BF" w:rsidP="00B14226">
      <w:pPr>
        <w:pStyle w:val="af0"/>
        <w:ind w:left="258" w:hanging="258"/>
      </w:pPr>
      <w:r w:rsidRPr="007336F0">
        <w:rPr>
          <w:vertAlign w:val="superscript"/>
        </w:rPr>
        <w:endnoteRef/>
      </w:r>
      <w:r>
        <w:tab/>
      </w:r>
      <w:r>
        <w:t>以下を参照のこと。戸田山和久、『恐怖の哲学</w:t>
      </w:r>
      <w:r>
        <w:t>: </w:t>
      </w:r>
      <w:r>
        <w:t>ホラーで人間を読む』、</w:t>
      </w:r>
      <w:r>
        <w:t>NHK</w:t>
      </w:r>
      <w:r>
        <w:t>出版新書、</w:t>
      </w:r>
      <w:r>
        <w:t>478</w:t>
      </w:r>
      <w:r>
        <w:t>号、</w:t>
      </w:r>
      <w:r>
        <w:t xml:space="preserve"> NHK</w:t>
      </w:r>
      <w:r>
        <w:t>出版、</w:t>
      </w:r>
      <w:r>
        <w:t>2016</w:t>
      </w:r>
      <w:r>
        <w:t>年、第</w:t>
      </w:r>
      <w:r>
        <w:t>3</w:t>
      </w:r>
      <w:r>
        <w:t>章。</w:t>
      </w:r>
    </w:p>
  </w:endnote>
  <w:endnote w:id="63">
    <w:p w:rsidR="008B74BF" w:rsidRDefault="008B74BF" w:rsidP="00B14226">
      <w:pPr>
        <w:pStyle w:val="af0"/>
        <w:ind w:left="258" w:hanging="258"/>
      </w:pPr>
      <w:r w:rsidRPr="007336F0">
        <w:rPr>
          <w:vertAlign w:val="superscript"/>
        </w:rPr>
        <w:endnoteRef/>
      </w:r>
      <w:r>
        <w:tab/>
      </w:r>
      <w:r>
        <w:t>例えば、以下</w:t>
      </w:r>
      <w:r>
        <w:rPr>
          <w:rFonts w:hint="eastAsia"/>
          <w:lang w:eastAsia="ja-JP"/>
        </w:rPr>
        <w:t>の</w:t>
      </w:r>
      <w:r>
        <w:rPr>
          <w:rFonts w:hint="eastAsia"/>
          <w:lang w:eastAsia="ja-JP"/>
        </w:rPr>
        <w:t>2</w:t>
      </w:r>
      <w:r>
        <w:rPr>
          <w:rFonts w:hint="eastAsia"/>
          <w:lang w:eastAsia="ja-JP"/>
        </w:rPr>
        <w:t>つの文献を</w:t>
      </w:r>
      <w:r>
        <w:t>参照</w:t>
      </w:r>
      <w:r>
        <w:rPr>
          <w:rFonts w:hint="eastAsia"/>
          <w:lang w:eastAsia="ja-JP"/>
        </w:rPr>
        <w:t>の</w:t>
      </w:r>
      <w:r>
        <w:t>こと。</w:t>
      </w:r>
      <w:r>
        <w:t xml:space="preserve">Noël Carroll, </w:t>
      </w:r>
      <w:r>
        <w:rPr>
          <w:rFonts w:hint="eastAsia"/>
          <w:lang w:eastAsia="ja-JP"/>
        </w:rPr>
        <w:t>“</w:t>
      </w:r>
      <w:r>
        <w:t xml:space="preserve">The Nature of Horror”, </w:t>
      </w:r>
      <w:r>
        <w:rPr>
          <w:i/>
        </w:rPr>
        <w:t>The Journal of Aesthetics and Art Criticism</w:t>
      </w:r>
      <w:r>
        <w:t xml:space="preserve">, vol. 46, no. 1, 1987, p. 51–59. doi:10.2307/431308 T. S. Gendler and K. Kovakovich, “Genuine rational fictional emotions”, </w:t>
      </w:r>
      <w:r>
        <w:rPr>
          <w:i/>
        </w:rPr>
        <w:t>Contemporary Debates in Aesthetics and the Philosophy of Art</w:t>
      </w:r>
      <w:r>
        <w:t>, ed. M. Kieran, Blackwell, 2006, p. 241—253.</w:t>
      </w:r>
    </w:p>
  </w:endnote>
  <w:endnote w:id="64">
    <w:p w:rsidR="008B74BF" w:rsidRDefault="008B74BF" w:rsidP="00B14226">
      <w:pPr>
        <w:pStyle w:val="af0"/>
        <w:ind w:left="258" w:hanging="258"/>
      </w:pPr>
      <w:r w:rsidRPr="007336F0">
        <w:rPr>
          <w:vertAlign w:val="superscript"/>
        </w:rPr>
        <w:endnoteRef/>
      </w:r>
      <w:r>
        <w:tab/>
      </w:r>
      <w:r>
        <w:t>最初期のゴシック小説であるホレス・ウォルポールの『オトラントの城』は、家族の因縁や不気味な城、怪奇現象に巻き込まれ死んでいく登場人物といったのちのゴシック小説の</w:t>
      </w:r>
      <w:r>
        <w:rPr>
          <w:rFonts w:hint="eastAsia"/>
          <w:lang w:eastAsia="ja-JP"/>
        </w:rPr>
        <w:t>基本的な</w:t>
      </w:r>
      <w:r>
        <w:t>筋や登場人物の条件を兼ね備えている。詳しくは以下を参照のこと。</w:t>
      </w:r>
      <w:r>
        <w:t xml:space="preserve">Fred Botting, </w:t>
      </w:r>
      <w:r>
        <w:rPr>
          <w:i/>
        </w:rPr>
        <w:t>Gothic</w:t>
      </w:r>
      <w:r>
        <w:t>, London; New York, Routledge, 1996, chapter 3.</w:t>
      </w:r>
    </w:p>
  </w:endnote>
  <w:endnote w:id="65">
    <w:p w:rsidR="008B74BF" w:rsidRDefault="008B74BF" w:rsidP="00B14226">
      <w:pPr>
        <w:pStyle w:val="af0"/>
        <w:ind w:left="258" w:hanging="258"/>
      </w:pPr>
      <w:r w:rsidRPr="007336F0">
        <w:rPr>
          <w:vertAlign w:val="superscript"/>
        </w:rPr>
        <w:endnoteRef/>
      </w:r>
      <w:r>
        <w:tab/>
      </w:r>
      <w:r>
        <w:t>同書。</w:t>
      </w:r>
    </w:p>
  </w:endnote>
  <w:endnote w:id="66">
    <w:p w:rsidR="008B74BF" w:rsidRDefault="008B74BF" w:rsidP="00B14226">
      <w:pPr>
        <w:pStyle w:val="af0"/>
        <w:ind w:left="258" w:hanging="258"/>
      </w:pPr>
      <w:r w:rsidRPr="007336F0">
        <w:rPr>
          <w:vertAlign w:val="superscript"/>
        </w:rPr>
        <w:endnoteRef/>
      </w:r>
      <w:r>
        <w:tab/>
      </w:r>
      <w:r>
        <w:t>前掲書、</w:t>
      </w:r>
      <w:r>
        <w:t>237</w:t>
      </w:r>
      <w:r>
        <w:t>頁。</w:t>
      </w:r>
    </w:p>
  </w:endnote>
  <w:endnote w:id="67">
    <w:p w:rsidR="008B74BF" w:rsidRDefault="008B74BF" w:rsidP="00B14226">
      <w:pPr>
        <w:pStyle w:val="af0"/>
        <w:ind w:left="258" w:hanging="258"/>
      </w:pPr>
      <w:r w:rsidRPr="007336F0">
        <w:rPr>
          <w:vertAlign w:val="superscript"/>
        </w:rPr>
        <w:endnoteRef/>
      </w:r>
      <w:r>
        <w:tab/>
        <w:t xml:space="preserve">William Patrick Day, </w:t>
      </w:r>
      <w:r>
        <w:rPr>
          <w:i/>
        </w:rPr>
        <w:t>In the circles of fear and desire: a study of Gothic fantasy</w:t>
      </w:r>
      <w:r>
        <w:t>, Chicago, University of Chicago Press, 1985, p. 50-59.</w:t>
      </w:r>
    </w:p>
  </w:endnote>
  <w:endnote w:id="68">
    <w:p w:rsidR="008B74BF" w:rsidRDefault="008B74BF" w:rsidP="00B14226">
      <w:pPr>
        <w:pStyle w:val="af0"/>
        <w:ind w:left="258" w:hanging="258"/>
      </w:pPr>
      <w:r w:rsidRPr="007336F0">
        <w:rPr>
          <w:vertAlign w:val="superscript"/>
        </w:rPr>
        <w:endnoteRef/>
      </w:r>
      <w:r>
        <w:tab/>
      </w:r>
      <w:r>
        <w:t>田中、「ポロポロ」、前掲書、</w:t>
      </w:r>
      <w:r>
        <w:t>34</w:t>
      </w:r>
      <w:r>
        <w:t>頁。</w:t>
      </w:r>
    </w:p>
  </w:endnote>
  <w:endnote w:id="69">
    <w:p w:rsidR="008B74BF" w:rsidRDefault="008B74BF" w:rsidP="00B14226">
      <w:pPr>
        <w:pStyle w:val="af0"/>
        <w:ind w:left="258" w:hanging="258"/>
      </w:pPr>
      <w:r w:rsidRPr="007336F0">
        <w:rPr>
          <w:vertAlign w:val="superscript"/>
        </w:rPr>
        <w:endnoteRef/>
      </w:r>
      <w:r>
        <w:tab/>
        <w:t>J</w:t>
      </w:r>
      <w:r>
        <w:t>・</w:t>
      </w:r>
      <w:r>
        <w:t>B</w:t>
      </w:r>
      <w:r>
        <w:t>・オサリヴァン、『憑かれた死』、田中小実昌訳、早川書房、</w:t>
      </w:r>
      <w:r>
        <w:t>1957</w:t>
      </w:r>
      <w:r>
        <w:t>年。</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4BF" w:rsidRDefault="008B74BF" w:rsidP="005D5A32">
    <w:pPr>
      <w:ind w:firstLine="200"/>
      <w:jc w:val="center"/>
    </w:pPr>
    <w:r>
      <w:fldChar w:fldCharType="begin"/>
    </w:r>
    <w:r>
      <w:instrText xml:space="preserve"> PAGE   \* MERGEFORMAT </w:instrText>
    </w:r>
    <w:r>
      <w:fldChar w:fldCharType="separate"/>
    </w:r>
    <w:r w:rsidR="00BF6CC0" w:rsidRPr="00BF6CC0">
      <w:rPr>
        <w:noProof/>
        <w:lang w:val="ja-JP"/>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25" w:rsidRDefault="002F4025">
      <w:r>
        <w:separator/>
      </w:r>
    </w:p>
  </w:footnote>
  <w:footnote w:type="continuationSeparator" w:id="0">
    <w:p w:rsidR="002F4025" w:rsidRDefault="002F4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71F"/>
    <w:multiLevelType w:val="hybridMultilevel"/>
    <w:tmpl w:val="769A6B16"/>
    <w:lvl w:ilvl="0" w:tplc="8DD244CE">
      <w:start w:val="1"/>
      <w:numFmt w:val="decimal"/>
      <w:lvlText w:val="%1)"/>
      <w:lvlJc w:val="left"/>
      <w:pPr>
        <w:ind w:left="420" w:hanging="420"/>
      </w:pPr>
      <w:rPr>
        <w:rFonts w:ascii="Century" w:hAnsi="Century"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A73F64"/>
    <w:multiLevelType w:val="hybridMultilevel"/>
    <w:tmpl w:val="1F320EFC"/>
    <w:lvl w:ilvl="0" w:tplc="CC9C19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04698B"/>
    <w:multiLevelType w:val="hybridMultilevel"/>
    <w:tmpl w:val="23C839E4"/>
    <w:lvl w:ilvl="0" w:tplc="B79AFC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1AE401"/>
    <w:multiLevelType w:val="multilevel"/>
    <w:tmpl w:val="5456D3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96"/>
  <w:drawingGridVerticalSpacing w:val="335"/>
  <w:displayHorizontalDrawingGridEvery w:val="0"/>
  <w:displayVerticalDrawingGridEvery w:val="0"/>
  <w:characterSpacingControl w:val="doNotCompress"/>
  <w:footnotePr>
    <w:footnote w:id="-1"/>
    <w:footnote w:id="0"/>
  </w:footnotePr>
  <w:endnotePr>
    <w:numFmt w:val="decimal"/>
    <w:endnote w:id="-1"/>
    <w:endnote w:id="0"/>
    <w:endnote w:id="1"/>
  </w:endnotePr>
  <w:compat>
    <w:useFELayout/>
    <w:compatSetting w:name="compatibilityMode" w:uri="http://schemas.microsoft.com/office/word" w:val="12"/>
  </w:compat>
  <w:rsids>
    <w:rsidRoot w:val="00590D07"/>
    <w:rsid w:val="00011C8B"/>
    <w:rsid w:val="000826AE"/>
    <w:rsid w:val="0010062D"/>
    <w:rsid w:val="001176CD"/>
    <w:rsid w:val="001908D7"/>
    <w:rsid w:val="00194C92"/>
    <w:rsid w:val="001A57B0"/>
    <w:rsid w:val="001C4ADD"/>
    <w:rsid w:val="002A3D2E"/>
    <w:rsid w:val="002A7A93"/>
    <w:rsid w:val="002F4025"/>
    <w:rsid w:val="003503DE"/>
    <w:rsid w:val="00374B15"/>
    <w:rsid w:val="00442D6F"/>
    <w:rsid w:val="00443038"/>
    <w:rsid w:val="00480394"/>
    <w:rsid w:val="00483FD3"/>
    <w:rsid w:val="004E29B3"/>
    <w:rsid w:val="00564F07"/>
    <w:rsid w:val="00571E72"/>
    <w:rsid w:val="00590D07"/>
    <w:rsid w:val="005D5A32"/>
    <w:rsid w:val="00622FC7"/>
    <w:rsid w:val="00624CAD"/>
    <w:rsid w:val="00687208"/>
    <w:rsid w:val="006970AA"/>
    <w:rsid w:val="006B52C5"/>
    <w:rsid w:val="00716174"/>
    <w:rsid w:val="007336F0"/>
    <w:rsid w:val="00784D58"/>
    <w:rsid w:val="00843A35"/>
    <w:rsid w:val="00877476"/>
    <w:rsid w:val="008B74BF"/>
    <w:rsid w:val="008C3C56"/>
    <w:rsid w:val="008D6863"/>
    <w:rsid w:val="00980C79"/>
    <w:rsid w:val="009C7A58"/>
    <w:rsid w:val="009E1572"/>
    <w:rsid w:val="009E7B49"/>
    <w:rsid w:val="00A27EB8"/>
    <w:rsid w:val="00A871FD"/>
    <w:rsid w:val="00AE2805"/>
    <w:rsid w:val="00AF7673"/>
    <w:rsid w:val="00B14226"/>
    <w:rsid w:val="00B255F6"/>
    <w:rsid w:val="00B86B75"/>
    <w:rsid w:val="00B943A6"/>
    <w:rsid w:val="00BC48D5"/>
    <w:rsid w:val="00BD205A"/>
    <w:rsid w:val="00BF03B5"/>
    <w:rsid w:val="00BF6CC0"/>
    <w:rsid w:val="00C36279"/>
    <w:rsid w:val="00C53804"/>
    <w:rsid w:val="00CA7B84"/>
    <w:rsid w:val="00CD22C8"/>
    <w:rsid w:val="00D41AB2"/>
    <w:rsid w:val="00D7659D"/>
    <w:rsid w:val="00E315A3"/>
    <w:rsid w:val="00E432CA"/>
    <w:rsid w:val="00E93321"/>
    <w:rsid w:val="00EB47C8"/>
    <w:rsid w:val="00F1478E"/>
    <w:rsid w:val="00F14C3B"/>
    <w:rsid w:val="00FF60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820CDD09-6166-4630-9A02-398CC0C4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4E2"/>
    <w:pPr>
      <w:widowControl w:val="0"/>
      <w:jc w:val="both"/>
    </w:pPr>
    <w:rPr>
      <w:rFonts w:ascii="Times New Roman" w:hAnsi="Times New Roman"/>
      <w:kern w:val="2"/>
      <w:szCs w:val="24"/>
    </w:rPr>
  </w:style>
  <w:style w:type="paragraph" w:styleId="1">
    <w:name w:val="heading 1"/>
    <w:aliases w:val="見出し"/>
    <w:basedOn w:val="a0"/>
    <w:next w:val="a"/>
    <w:link w:val="10"/>
    <w:qFormat/>
    <w:rsid w:val="006254F1"/>
    <w:pPr>
      <w:outlineLvl w:val="0"/>
    </w:pPr>
  </w:style>
  <w:style w:type="paragraph" w:styleId="2">
    <w:name w:val="heading 2"/>
    <w:basedOn w:val="a"/>
    <w:next w:val="a"/>
    <w:link w:val="20"/>
    <w:uiPriority w:val="9"/>
    <w:semiHidden/>
    <w:unhideWhenUsed/>
    <w:qFormat/>
    <w:rsid w:val="00B255F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rsid w:val="00981F48"/>
    <w:pPr>
      <w:spacing w:beforeLines="200" w:before="670"/>
      <w:jc w:val="center"/>
    </w:pPr>
    <w:rPr>
      <w:sz w:val="24"/>
      <w:lang w:val="x-none" w:eastAsia="x-none"/>
    </w:rPr>
  </w:style>
  <w:style w:type="character" w:customStyle="1" w:styleId="a4">
    <w:name w:val="表題 (文字)"/>
    <w:link w:val="a0"/>
    <w:rsid w:val="00D5444D"/>
    <w:rPr>
      <w:rFonts w:ascii="Times New Roman" w:hAnsi="Times New Roman"/>
      <w:kern w:val="2"/>
      <w:sz w:val="24"/>
      <w:szCs w:val="24"/>
    </w:rPr>
  </w:style>
  <w:style w:type="character" w:customStyle="1" w:styleId="10">
    <w:name w:val="見出し 1 (文字)"/>
    <w:aliases w:val="見出し (文字)"/>
    <w:link w:val="1"/>
    <w:semiHidden/>
    <w:rsid w:val="00EE667F"/>
    <w:rPr>
      <w:rFonts w:ascii="Times New Roman" w:hAnsi="Times New Roman"/>
      <w:kern w:val="2"/>
      <w:sz w:val="24"/>
      <w:szCs w:val="24"/>
    </w:rPr>
  </w:style>
  <w:style w:type="paragraph" w:styleId="a5">
    <w:name w:val="Subtitle"/>
    <w:basedOn w:val="a"/>
    <w:next w:val="a"/>
    <w:link w:val="a6"/>
    <w:qFormat/>
    <w:rsid w:val="00F54D75"/>
    <w:pPr>
      <w:jc w:val="center"/>
      <w:outlineLvl w:val="1"/>
    </w:pPr>
    <w:rPr>
      <w:sz w:val="24"/>
      <w:lang w:val="x-none" w:eastAsia="x-none"/>
    </w:rPr>
  </w:style>
  <w:style w:type="character" w:customStyle="1" w:styleId="a6">
    <w:name w:val="副題 (文字)"/>
    <w:link w:val="a5"/>
    <w:rsid w:val="00F54D75"/>
    <w:rPr>
      <w:rFonts w:ascii="Times New Roman" w:hAnsi="Times New Roman"/>
      <w:kern w:val="2"/>
      <w:sz w:val="24"/>
      <w:szCs w:val="24"/>
    </w:rPr>
  </w:style>
  <w:style w:type="paragraph" w:customStyle="1" w:styleId="a7">
    <w:name w:val="氏名"/>
    <w:basedOn w:val="a"/>
    <w:next w:val="a"/>
    <w:rsid w:val="00755D12"/>
    <w:pPr>
      <w:spacing w:beforeLines="300" w:before="1005"/>
      <w:jc w:val="right"/>
    </w:pPr>
    <w:rPr>
      <w:rFonts w:cs="ＭＳ 明朝"/>
      <w:szCs w:val="20"/>
    </w:rPr>
  </w:style>
  <w:style w:type="paragraph" w:customStyle="1" w:styleId="a8">
    <w:name w:val="参考文献"/>
    <w:basedOn w:val="a"/>
    <w:rsid w:val="00981F48"/>
    <w:pPr>
      <w:ind w:left="344" w:hangingChars="200" w:hanging="344"/>
    </w:pPr>
    <w:rPr>
      <w:sz w:val="18"/>
      <w:szCs w:val="18"/>
    </w:rPr>
  </w:style>
  <w:style w:type="paragraph" w:customStyle="1" w:styleId="a9">
    <w:name w:val="字下げ（和文）"/>
    <w:basedOn w:val="a"/>
    <w:rsid w:val="006804E2"/>
    <w:pPr>
      <w:topLinePunct/>
      <w:spacing w:line="330" w:lineRule="exact"/>
      <w:ind w:firstLineChars="100" w:firstLine="100"/>
    </w:pPr>
    <w:rPr>
      <w:rFonts w:cs="ＭＳ 明朝"/>
      <w:szCs w:val="20"/>
    </w:rPr>
  </w:style>
  <w:style w:type="paragraph" w:customStyle="1" w:styleId="aa">
    <w:name w:val="字下げ（欧文）"/>
    <w:basedOn w:val="a"/>
    <w:rsid w:val="006804E2"/>
    <w:pPr>
      <w:topLinePunct/>
      <w:spacing w:line="330" w:lineRule="exact"/>
      <w:ind w:firstLineChars="200" w:firstLine="200"/>
    </w:pPr>
  </w:style>
  <w:style w:type="character" w:customStyle="1" w:styleId="ab">
    <w:name w:val="キーワード見出し"/>
    <w:rsid w:val="00832407"/>
    <w:rPr>
      <w:rFonts w:ascii="ＭＳ ゴシック" w:eastAsia="ＭＳ ゴシック" w:hAnsi="ＭＳ ゴシック"/>
      <w:b/>
      <w:bCs/>
    </w:rPr>
  </w:style>
  <w:style w:type="paragraph" w:customStyle="1" w:styleId="ac">
    <w:name w:val="キーワード"/>
    <w:basedOn w:val="a"/>
    <w:next w:val="a"/>
    <w:link w:val="ad"/>
    <w:qFormat/>
    <w:rsid w:val="000611F3"/>
    <w:pPr>
      <w:spacing w:beforeLines="100" w:before="335" w:afterLines="100" w:after="335"/>
    </w:pPr>
    <w:rPr>
      <w:lang w:val="x-none" w:eastAsia="x-none"/>
    </w:rPr>
  </w:style>
  <w:style w:type="character" w:customStyle="1" w:styleId="ad">
    <w:name w:val="キーワード (文字)"/>
    <w:link w:val="ac"/>
    <w:rsid w:val="000611F3"/>
    <w:rPr>
      <w:rFonts w:ascii="Times New Roman" w:hAnsi="Times New Roman"/>
      <w:kern w:val="2"/>
      <w:szCs w:val="24"/>
    </w:rPr>
  </w:style>
  <w:style w:type="paragraph" w:customStyle="1" w:styleId="ae">
    <w:name w:val="見出し段落"/>
    <w:basedOn w:val="a"/>
    <w:link w:val="af"/>
    <w:qFormat/>
    <w:rsid w:val="000611F3"/>
    <w:rPr>
      <w:rFonts w:eastAsia="ＭＳ ゴシック"/>
      <w:b/>
      <w:lang w:val="x-none" w:eastAsia="x-none"/>
    </w:rPr>
  </w:style>
  <w:style w:type="character" w:customStyle="1" w:styleId="af">
    <w:name w:val="見出し段落 (文字)"/>
    <w:link w:val="ae"/>
    <w:rsid w:val="000611F3"/>
    <w:rPr>
      <w:rFonts w:ascii="Times New Roman" w:eastAsia="ＭＳ ゴシック" w:hAnsi="Times New Roman"/>
      <w:b/>
      <w:kern w:val="2"/>
      <w:szCs w:val="24"/>
    </w:rPr>
  </w:style>
  <w:style w:type="paragraph" w:styleId="af0">
    <w:name w:val="endnote text"/>
    <w:link w:val="af1"/>
    <w:rsid w:val="00B14226"/>
    <w:pPr>
      <w:tabs>
        <w:tab w:val="left" w:pos="288"/>
      </w:tabs>
      <w:ind w:left="150" w:hangingChars="150" w:hanging="150"/>
    </w:pPr>
    <w:rPr>
      <w:rFonts w:ascii="Times New Roman" w:hAnsi="Times New Roman"/>
      <w:kern w:val="2"/>
      <w:sz w:val="18"/>
      <w:szCs w:val="24"/>
      <w:lang w:val="x-none" w:eastAsia="x-none"/>
    </w:rPr>
  </w:style>
  <w:style w:type="character" w:customStyle="1" w:styleId="af1">
    <w:name w:val="文末脚注文字列 (文字)"/>
    <w:link w:val="af0"/>
    <w:rsid w:val="00B14226"/>
    <w:rPr>
      <w:rFonts w:ascii="Times New Roman" w:hAnsi="Times New Roman"/>
      <w:kern w:val="2"/>
      <w:sz w:val="18"/>
      <w:szCs w:val="24"/>
      <w:lang w:val="x-none" w:eastAsia="x-none"/>
    </w:rPr>
  </w:style>
  <w:style w:type="character" w:styleId="af2">
    <w:name w:val="endnote reference"/>
    <w:rsid w:val="00C909BA"/>
    <w:rPr>
      <w:sz w:val="18"/>
      <w:vertAlign w:val="superscript"/>
    </w:rPr>
  </w:style>
  <w:style w:type="paragraph" w:styleId="af3">
    <w:name w:val="Document Map"/>
    <w:basedOn w:val="a"/>
    <w:link w:val="af4"/>
    <w:rsid w:val="0039120A"/>
    <w:rPr>
      <w:rFonts w:ascii="MS UI Gothic" w:eastAsia="MS UI Gothic"/>
      <w:sz w:val="18"/>
      <w:szCs w:val="18"/>
      <w:lang w:val="x-none" w:eastAsia="x-none"/>
    </w:rPr>
  </w:style>
  <w:style w:type="character" w:customStyle="1" w:styleId="af4">
    <w:name w:val="見出しマップ (文字)"/>
    <w:link w:val="af3"/>
    <w:rsid w:val="0039120A"/>
    <w:rPr>
      <w:rFonts w:ascii="MS UI Gothic" w:eastAsia="MS UI Gothic" w:hAnsi="Times New Roman"/>
      <w:kern w:val="2"/>
      <w:sz w:val="18"/>
      <w:szCs w:val="18"/>
    </w:rPr>
  </w:style>
  <w:style w:type="paragraph" w:styleId="af5">
    <w:name w:val="footer"/>
    <w:basedOn w:val="a"/>
    <w:rsid w:val="00B12FC4"/>
    <w:pPr>
      <w:tabs>
        <w:tab w:val="center" w:pos="4252"/>
        <w:tab w:val="right" w:pos="8504"/>
      </w:tabs>
      <w:snapToGrid w:val="0"/>
    </w:pPr>
  </w:style>
  <w:style w:type="character" w:customStyle="1" w:styleId="20">
    <w:name w:val="見出し 2 (文字)"/>
    <w:basedOn w:val="a1"/>
    <w:link w:val="2"/>
    <w:uiPriority w:val="9"/>
    <w:semiHidden/>
    <w:rsid w:val="00B255F6"/>
    <w:rPr>
      <w:rFonts w:asciiTheme="majorHAnsi" w:eastAsiaTheme="majorEastAsia" w:hAnsiTheme="majorHAnsi" w:cstheme="majorBidi"/>
      <w:kern w:val="2"/>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6">
    <w:name w:val="footnote text"/>
    <w:basedOn w:val="a"/>
    <w:link w:val="af7"/>
    <w:uiPriority w:val="99"/>
    <w:semiHidden/>
    <w:unhideWhenUsed/>
    <w:rsid w:val="002A3D2E"/>
    <w:pPr>
      <w:snapToGrid w:val="0"/>
      <w:jc w:val="left"/>
    </w:pPr>
  </w:style>
  <w:style w:type="character" w:customStyle="1" w:styleId="af7">
    <w:name w:val="脚注文字列 (文字)"/>
    <w:basedOn w:val="a1"/>
    <w:link w:val="af6"/>
    <w:uiPriority w:val="99"/>
    <w:semiHidden/>
    <w:rsid w:val="002A3D2E"/>
    <w:rPr>
      <w:rFonts w:ascii="Times New Roman" w:hAnsi="Times New Roman"/>
      <w:kern w:val="2"/>
      <w:szCs w:val="24"/>
    </w:rPr>
  </w:style>
  <w:style w:type="character" w:styleId="af8">
    <w:name w:val="footnote reference"/>
    <w:basedOn w:val="a1"/>
    <w:uiPriority w:val="99"/>
    <w:semiHidden/>
    <w:unhideWhenUsed/>
    <w:rsid w:val="002A3D2E"/>
    <w:rPr>
      <w:vertAlign w:val="superscript"/>
    </w:rPr>
  </w:style>
  <w:style w:type="paragraph" w:styleId="af9">
    <w:name w:val="Balloon Text"/>
    <w:basedOn w:val="a"/>
    <w:link w:val="afa"/>
    <w:uiPriority w:val="99"/>
    <w:semiHidden/>
    <w:unhideWhenUsed/>
    <w:rsid w:val="00A27EB8"/>
    <w:rPr>
      <w:rFonts w:asciiTheme="majorHAnsi" w:eastAsiaTheme="majorEastAsia" w:hAnsiTheme="majorHAnsi" w:cstheme="majorBidi"/>
      <w:sz w:val="18"/>
      <w:szCs w:val="18"/>
    </w:rPr>
  </w:style>
  <w:style w:type="character" w:customStyle="1" w:styleId="afa">
    <w:name w:val="吹き出し (文字)"/>
    <w:basedOn w:val="a1"/>
    <w:link w:val="af9"/>
    <w:uiPriority w:val="99"/>
    <w:semiHidden/>
    <w:rsid w:val="00A27EB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7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5B4E-FCF3-44E3-9305-9ACF9AD9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17</Pages>
  <Words>2103</Words>
  <Characters>11989</Characters>
  <Application>Microsoft Office Word</Application>
  <DocSecurity>0</DocSecurity>
  <Lines>99</Lines>
  <Paragraphs>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sato masanao </cp:lastModifiedBy>
  <cp:revision>20</cp:revision>
  <cp:lastPrinted>2019-06-27T09:33:00Z</cp:lastPrinted>
  <dcterms:created xsi:type="dcterms:W3CDTF">2019-06-27T03:27:00Z</dcterms:created>
  <dcterms:modified xsi:type="dcterms:W3CDTF">2019-06-27T10:27:00Z</dcterms:modified>
</cp:coreProperties>
</file>